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4A7F" w14:textId="1464B1E4" w:rsidR="00083B55" w:rsidRDefault="00B9516D" w:rsidP="00083B55">
      <w:pPr>
        <w:pStyle w:val="a3"/>
      </w:pPr>
      <w:r>
        <w:rPr>
          <w:rFonts w:hint="eastAsia"/>
        </w:rPr>
        <w:t>送片机接口变更请求</w:t>
      </w:r>
    </w:p>
    <w:p w14:paraId="76093CAF" w14:textId="77777777" w:rsidR="00A870D3" w:rsidRPr="00A870D3" w:rsidRDefault="00A870D3" w:rsidP="00A870D3"/>
    <w:p w14:paraId="5C912021" w14:textId="651284BC" w:rsidR="005A48C0" w:rsidRDefault="005A48C0" w:rsidP="005A48C0">
      <w:pPr>
        <w:pStyle w:val="1"/>
      </w:pPr>
      <w:r>
        <w:rPr>
          <w:rFonts w:hint="eastAsia"/>
        </w:rPr>
        <w:t>命令列表</w:t>
      </w:r>
      <w:r w:rsidR="00C445E4">
        <w:rPr>
          <w:rFonts w:hint="eastAsia"/>
        </w:rPr>
        <w:t>修改说明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462"/>
        <w:gridCol w:w="3815"/>
        <w:gridCol w:w="1638"/>
      </w:tblGrid>
      <w:tr w:rsidR="00C445E4" w14:paraId="5D3ED5B8" w14:textId="77777777" w:rsidTr="00B07D53">
        <w:tc>
          <w:tcPr>
            <w:tcW w:w="1381" w:type="dxa"/>
          </w:tcPr>
          <w:p w14:paraId="6D3B06BD" w14:textId="531C1EF2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462" w:type="dxa"/>
          </w:tcPr>
          <w:p w14:paraId="7025558E" w14:textId="42DE8256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命令ID</w:t>
            </w:r>
          </w:p>
        </w:tc>
        <w:tc>
          <w:tcPr>
            <w:tcW w:w="3815" w:type="dxa"/>
          </w:tcPr>
          <w:p w14:paraId="63502D0F" w14:textId="259C1544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命令描述</w:t>
            </w:r>
          </w:p>
        </w:tc>
        <w:tc>
          <w:tcPr>
            <w:tcW w:w="1638" w:type="dxa"/>
          </w:tcPr>
          <w:p w14:paraId="3917B31B" w14:textId="321D85C9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修改说明</w:t>
            </w:r>
          </w:p>
        </w:tc>
      </w:tr>
      <w:tr w:rsidR="00C445E4" w14:paraId="5F3C28F9" w14:textId="77777777" w:rsidTr="00B07D53">
        <w:tc>
          <w:tcPr>
            <w:tcW w:w="1381" w:type="dxa"/>
          </w:tcPr>
          <w:p w14:paraId="6AB28095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4E99D58D" w14:textId="0C7E7746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815" w:type="dxa"/>
          </w:tcPr>
          <w:p w14:paraId="7EA256AA" w14:textId="4F7F6D6A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无操作</w:t>
            </w:r>
          </w:p>
        </w:tc>
        <w:tc>
          <w:tcPr>
            <w:tcW w:w="1638" w:type="dxa"/>
          </w:tcPr>
          <w:p w14:paraId="5B04B90E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0AF3D456" w14:textId="77777777" w:rsidTr="00B07D53">
        <w:tc>
          <w:tcPr>
            <w:tcW w:w="1381" w:type="dxa"/>
          </w:tcPr>
          <w:p w14:paraId="4397B7DA" w14:textId="78DC1B6D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1462" w:type="dxa"/>
          </w:tcPr>
          <w:p w14:paraId="21FCBEF6" w14:textId="5CFBD142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815" w:type="dxa"/>
          </w:tcPr>
          <w:p w14:paraId="7836A96C" w14:textId="0B4E199E" w:rsidR="00C445E4" w:rsidRDefault="00C445E4" w:rsidP="005A48C0">
            <w:pPr>
              <w:pStyle w:val="-22"/>
              <w:ind w:firstLine="0"/>
            </w:pPr>
            <w:r w:rsidRPr="000C2C25">
              <w:rPr>
                <w:rFonts w:hint="eastAsia"/>
              </w:rPr>
              <w:t>硬件初始化操作</w:t>
            </w:r>
          </w:p>
        </w:tc>
        <w:tc>
          <w:tcPr>
            <w:tcW w:w="1638" w:type="dxa"/>
          </w:tcPr>
          <w:p w14:paraId="7B125FD8" w14:textId="31A24B5C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修改</w:t>
            </w:r>
          </w:p>
        </w:tc>
      </w:tr>
      <w:tr w:rsidR="00C445E4" w14:paraId="67547974" w14:textId="77777777" w:rsidTr="00B07D53">
        <w:tc>
          <w:tcPr>
            <w:tcW w:w="1381" w:type="dxa"/>
          </w:tcPr>
          <w:p w14:paraId="5BD0F0F2" w14:textId="4D2CB2A6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1462" w:type="dxa"/>
          </w:tcPr>
          <w:p w14:paraId="4725AC40" w14:textId="2E750F19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x02</w:t>
            </w:r>
          </w:p>
        </w:tc>
        <w:tc>
          <w:tcPr>
            <w:tcW w:w="3815" w:type="dxa"/>
          </w:tcPr>
          <w:p w14:paraId="0B4DF842" w14:textId="0E99B679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机械</w:t>
            </w:r>
            <w:r w:rsidRPr="000F643B">
              <w:rPr>
                <w:rFonts w:hint="eastAsia"/>
              </w:rPr>
              <w:t>复位操作</w:t>
            </w:r>
            <w:r>
              <w:rPr>
                <w:rFonts w:hint="eastAsia"/>
              </w:rPr>
              <w:t>/暂停</w:t>
            </w:r>
          </w:p>
        </w:tc>
        <w:tc>
          <w:tcPr>
            <w:tcW w:w="1638" w:type="dxa"/>
          </w:tcPr>
          <w:p w14:paraId="594C8343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7F312C2F" w14:textId="77777777" w:rsidTr="00B07D53">
        <w:tc>
          <w:tcPr>
            <w:tcW w:w="1381" w:type="dxa"/>
          </w:tcPr>
          <w:p w14:paraId="30D33C89" w14:textId="1C4575C0" w:rsidR="00C445E4" w:rsidRDefault="00B07D53" w:rsidP="005A48C0">
            <w:pPr>
              <w:pStyle w:val="-22"/>
              <w:ind w:firstLine="0"/>
            </w:pPr>
            <w:r>
              <w:t>STATUS</w:t>
            </w:r>
          </w:p>
        </w:tc>
        <w:tc>
          <w:tcPr>
            <w:tcW w:w="1462" w:type="dxa"/>
          </w:tcPr>
          <w:p w14:paraId="2EC4485C" w14:textId="79B85CF6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x03</w:t>
            </w:r>
          </w:p>
        </w:tc>
        <w:tc>
          <w:tcPr>
            <w:tcW w:w="3815" w:type="dxa"/>
          </w:tcPr>
          <w:p w14:paraId="3B18B682" w14:textId="43506E44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获取片盒的状态</w:t>
            </w:r>
          </w:p>
        </w:tc>
        <w:tc>
          <w:tcPr>
            <w:tcW w:w="1638" w:type="dxa"/>
          </w:tcPr>
          <w:p w14:paraId="771BC3BD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646550CC" w14:textId="77777777" w:rsidTr="00B07D53">
        <w:tc>
          <w:tcPr>
            <w:tcW w:w="1381" w:type="dxa"/>
          </w:tcPr>
          <w:p w14:paraId="731F0166" w14:textId="02288ADE" w:rsidR="00C445E4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62" w:type="dxa"/>
          </w:tcPr>
          <w:p w14:paraId="1C78F11A" w14:textId="32C60E4A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3815" w:type="dxa"/>
          </w:tcPr>
          <w:p w14:paraId="66C626D1" w14:textId="2B50068F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取片操作</w:t>
            </w:r>
          </w:p>
        </w:tc>
        <w:tc>
          <w:tcPr>
            <w:tcW w:w="1638" w:type="dxa"/>
          </w:tcPr>
          <w:p w14:paraId="1EC41BA5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287008B5" w14:textId="77777777" w:rsidTr="00B07D53">
        <w:tc>
          <w:tcPr>
            <w:tcW w:w="1381" w:type="dxa"/>
          </w:tcPr>
          <w:p w14:paraId="2CA70AF8" w14:textId="03E776E9" w:rsidR="00C445E4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462" w:type="dxa"/>
          </w:tcPr>
          <w:p w14:paraId="1DD9835E" w14:textId="0785A211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3815" w:type="dxa"/>
          </w:tcPr>
          <w:p w14:paraId="3C917E25" w14:textId="1977C594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还片操作</w:t>
            </w:r>
          </w:p>
        </w:tc>
        <w:tc>
          <w:tcPr>
            <w:tcW w:w="1638" w:type="dxa"/>
          </w:tcPr>
          <w:p w14:paraId="4FD48E9D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006A8CCA" w14:textId="77777777" w:rsidTr="00B07D53">
        <w:tc>
          <w:tcPr>
            <w:tcW w:w="1381" w:type="dxa"/>
          </w:tcPr>
          <w:p w14:paraId="3BA7E96D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09BD680C" w14:textId="1F5C86B1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x06</w:t>
            </w:r>
          </w:p>
        </w:tc>
        <w:tc>
          <w:tcPr>
            <w:tcW w:w="3815" w:type="dxa"/>
          </w:tcPr>
          <w:p w14:paraId="424D4FA1" w14:textId="4A58FC35" w:rsidR="00C445E4" w:rsidRPr="000F643B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获取当前片盒</w:t>
            </w:r>
          </w:p>
        </w:tc>
        <w:tc>
          <w:tcPr>
            <w:tcW w:w="1638" w:type="dxa"/>
          </w:tcPr>
          <w:p w14:paraId="163167DF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60CEA030" w14:textId="77777777" w:rsidTr="00B07D53">
        <w:tc>
          <w:tcPr>
            <w:tcW w:w="1381" w:type="dxa"/>
          </w:tcPr>
          <w:p w14:paraId="6D4D8CB6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1A79E5AC" w14:textId="33B2CC1F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x07</w:t>
            </w:r>
          </w:p>
        </w:tc>
        <w:tc>
          <w:tcPr>
            <w:tcW w:w="3815" w:type="dxa"/>
          </w:tcPr>
          <w:p w14:paraId="516CC9C1" w14:textId="5E7619C0" w:rsidR="00C445E4" w:rsidRPr="000F643B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切换片盒</w:t>
            </w:r>
          </w:p>
        </w:tc>
        <w:tc>
          <w:tcPr>
            <w:tcW w:w="1638" w:type="dxa"/>
          </w:tcPr>
          <w:p w14:paraId="0F2385BF" w14:textId="77777777" w:rsidR="00C445E4" w:rsidRDefault="00C445E4" w:rsidP="005A48C0">
            <w:pPr>
              <w:pStyle w:val="-22"/>
              <w:ind w:firstLine="0"/>
            </w:pPr>
          </w:p>
        </w:tc>
      </w:tr>
      <w:tr w:rsidR="00B07D53" w14:paraId="551F892F" w14:textId="77777777" w:rsidTr="00B07D53">
        <w:tc>
          <w:tcPr>
            <w:tcW w:w="1381" w:type="dxa"/>
          </w:tcPr>
          <w:p w14:paraId="23B81D41" w14:textId="131EF62C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K</w:t>
            </w:r>
            <w:r>
              <w:t>ICKOFF</w:t>
            </w:r>
          </w:p>
        </w:tc>
        <w:tc>
          <w:tcPr>
            <w:tcW w:w="1462" w:type="dxa"/>
          </w:tcPr>
          <w:p w14:paraId="694718CF" w14:textId="383229D5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3815" w:type="dxa"/>
          </w:tcPr>
          <w:p w14:paraId="678FA100" w14:textId="6CF2D25E" w:rsidR="00B07D53" w:rsidRPr="000F643B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开工命令</w:t>
            </w:r>
          </w:p>
        </w:tc>
        <w:tc>
          <w:tcPr>
            <w:tcW w:w="1638" w:type="dxa"/>
          </w:tcPr>
          <w:p w14:paraId="0C207B1C" w14:textId="74A83049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B07D53" w14:paraId="735D68F1" w14:textId="77777777" w:rsidTr="00B07D53">
        <w:tc>
          <w:tcPr>
            <w:tcW w:w="1381" w:type="dxa"/>
          </w:tcPr>
          <w:p w14:paraId="626ECDD4" w14:textId="3A7D5663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ALM</w:t>
            </w:r>
          </w:p>
        </w:tc>
        <w:tc>
          <w:tcPr>
            <w:tcW w:w="1462" w:type="dxa"/>
          </w:tcPr>
          <w:p w14:paraId="4FDB34B4" w14:textId="6658C6C3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3815" w:type="dxa"/>
          </w:tcPr>
          <w:p w14:paraId="2781AC71" w14:textId="2CFE61D3" w:rsidR="00B07D53" w:rsidRPr="000F643B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告警上报</w:t>
            </w:r>
          </w:p>
        </w:tc>
        <w:tc>
          <w:tcPr>
            <w:tcW w:w="1638" w:type="dxa"/>
          </w:tcPr>
          <w:p w14:paraId="34C136BB" w14:textId="735158A0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B07D53" w14:paraId="62DFA08D" w14:textId="77777777" w:rsidTr="00B07D53">
        <w:tc>
          <w:tcPr>
            <w:tcW w:w="1381" w:type="dxa"/>
          </w:tcPr>
          <w:p w14:paraId="723B330F" w14:textId="02D442F4" w:rsidR="00B07D53" w:rsidRDefault="00411BBE" w:rsidP="005A48C0">
            <w:pPr>
              <w:pStyle w:val="-22"/>
              <w:ind w:firstLine="0"/>
            </w:pPr>
            <w:r>
              <w:rPr>
                <w:rFonts w:hint="eastAsia"/>
              </w:rPr>
              <w:t>QUERY</w:t>
            </w:r>
          </w:p>
        </w:tc>
        <w:tc>
          <w:tcPr>
            <w:tcW w:w="1462" w:type="dxa"/>
          </w:tcPr>
          <w:p w14:paraId="6422C992" w14:textId="15AF6E5C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  <w:tc>
          <w:tcPr>
            <w:tcW w:w="3815" w:type="dxa"/>
          </w:tcPr>
          <w:p w14:paraId="259BE173" w14:textId="7F1B53DF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能力查询</w:t>
            </w:r>
          </w:p>
        </w:tc>
        <w:tc>
          <w:tcPr>
            <w:tcW w:w="1638" w:type="dxa"/>
          </w:tcPr>
          <w:p w14:paraId="6824B278" w14:textId="12C1F8ED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B07D53" w14:paraId="1A48BFE3" w14:textId="77777777" w:rsidTr="00B07D53">
        <w:tc>
          <w:tcPr>
            <w:tcW w:w="1381" w:type="dxa"/>
          </w:tcPr>
          <w:p w14:paraId="05505FF0" w14:textId="24192BB0" w:rsidR="00B07D53" w:rsidRDefault="00411BBE" w:rsidP="005A48C0">
            <w:pPr>
              <w:pStyle w:val="-22"/>
              <w:ind w:firstLine="0"/>
            </w:pPr>
            <w:r>
              <w:rPr>
                <w:rFonts w:hint="eastAsia"/>
              </w:rPr>
              <w:t>CONFIG</w:t>
            </w:r>
          </w:p>
        </w:tc>
        <w:tc>
          <w:tcPr>
            <w:tcW w:w="1462" w:type="dxa"/>
          </w:tcPr>
          <w:p w14:paraId="777D33A8" w14:textId="639D5228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815" w:type="dxa"/>
          </w:tcPr>
          <w:p w14:paraId="19339A16" w14:textId="4B5CF6C8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参数配置</w:t>
            </w:r>
          </w:p>
        </w:tc>
        <w:tc>
          <w:tcPr>
            <w:tcW w:w="1638" w:type="dxa"/>
          </w:tcPr>
          <w:p w14:paraId="6BAB00C0" w14:textId="367746E2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B07D53" w14:paraId="7C79E125" w14:textId="77777777" w:rsidTr="00B07D53">
        <w:tc>
          <w:tcPr>
            <w:tcW w:w="1381" w:type="dxa"/>
          </w:tcPr>
          <w:p w14:paraId="1EFECE87" w14:textId="5A73FF71" w:rsidR="00B07D53" w:rsidRDefault="000819D9" w:rsidP="005A48C0">
            <w:pPr>
              <w:pStyle w:val="-22"/>
              <w:ind w:firstLine="0"/>
            </w:pPr>
            <w:r>
              <w:rPr>
                <w:rFonts w:hint="eastAsia"/>
              </w:rPr>
              <w:t>DEBUG</w:t>
            </w:r>
          </w:p>
        </w:tc>
        <w:tc>
          <w:tcPr>
            <w:tcW w:w="1462" w:type="dxa"/>
          </w:tcPr>
          <w:p w14:paraId="3045D8D3" w14:textId="51CFEBFB" w:rsidR="00B07D53" w:rsidRDefault="000819D9" w:rsidP="005A48C0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C</w:t>
            </w:r>
          </w:p>
        </w:tc>
        <w:tc>
          <w:tcPr>
            <w:tcW w:w="3815" w:type="dxa"/>
          </w:tcPr>
          <w:p w14:paraId="029BF0F2" w14:textId="608F012B" w:rsidR="00B07D53" w:rsidRDefault="000819D9" w:rsidP="005A48C0">
            <w:pPr>
              <w:pStyle w:val="-22"/>
              <w:ind w:firstLine="0"/>
            </w:pPr>
            <w:r>
              <w:rPr>
                <w:rFonts w:hint="eastAsia"/>
              </w:rPr>
              <w:t>状态调试打印</w:t>
            </w:r>
          </w:p>
        </w:tc>
        <w:tc>
          <w:tcPr>
            <w:tcW w:w="1638" w:type="dxa"/>
          </w:tcPr>
          <w:p w14:paraId="337722AC" w14:textId="79FB0488" w:rsidR="00B07D53" w:rsidRDefault="000819D9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0819D9" w14:paraId="408847F6" w14:textId="77777777" w:rsidTr="00B07D53">
        <w:tc>
          <w:tcPr>
            <w:tcW w:w="1381" w:type="dxa"/>
          </w:tcPr>
          <w:p w14:paraId="0D2DCD22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31233A90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3815" w:type="dxa"/>
          </w:tcPr>
          <w:p w14:paraId="2F8A7C68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1638" w:type="dxa"/>
          </w:tcPr>
          <w:p w14:paraId="6ED3704E" w14:textId="77777777" w:rsidR="000819D9" w:rsidRDefault="000819D9" w:rsidP="005A48C0">
            <w:pPr>
              <w:pStyle w:val="-22"/>
              <w:ind w:firstLine="0"/>
            </w:pPr>
          </w:p>
        </w:tc>
      </w:tr>
    </w:tbl>
    <w:p w14:paraId="2484F6E0" w14:textId="77777777" w:rsidR="005A48C0" w:rsidRPr="005A48C0" w:rsidRDefault="005A48C0" w:rsidP="005A48C0">
      <w:pPr>
        <w:pStyle w:val="-22"/>
      </w:pPr>
    </w:p>
    <w:p w14:paraId="5A6CC763" w14:textId="1A29FF74" w:rsidR="00434BAC" w:rsidRDefault="00434BAC" w:rsidP="00434BAC"/>
    <w:p w14:paraId="243FB039" w14:textId="5608874E" w:rsidR="00B9516D" w:rsidRDefault="00B9516D" w:rsidP="00434BAC">
      <w:pPr>
        <w:pStyle w:val="1"/>
      </w:pPr>
      <w:r>
        <w:rPr>
          <w:rFonts w:hint="eastAsia"/>
        </w:rPr>
        <w:t>支持重复消息和过期消息的识别</w:t>
      </w:r>
    </w:p>
    <w:p w14:paraId="203BB10D" w14:textId="09043886" w:rsidR="00B9516D" w:rsidRDefault="00B9516D" w:rsidP="00B9516D">
      <w:pPr>
        <w:pStyle w:val="-22"/>
      </w:pPr>
      <w:r>
        <w:rPr>
          <w:rFonts w:hint="eastAsia"/>
        </w:rPr>
        <w:t>考虑到送片机和上位机之间存在通信误码的情况，存在消息发送过程中被丢失的情况。一种典型的情况是，接收到上位机的命令后送片机回响应消息，响应消息在传输过程中由于误码原因而被上位机抛弃。</w:t>
      </w:r>
    </w:p>
    <w:p w14:paraId="01F92122" w14:textId="7BB5B440" w:rsidR="00B9516D" w:rsidRDefault="00B9516D" w:rsidP="00B9516D">
      <w:pPr>
        <w:pStyle w:val="-22"/>
      </w:pPr>
      <w:r>
        <w:rPr>
          <w:rFonts w:hint="eastAsia"/>
        </w:rPr>
        <w:t>在这种情况下，上位机会重新发送命令，会造成下位机的困扰。因此，需要增加重复消息的识别机制。</w:t>
      </w:r>
    </w:p>
    <w:p w14:paraId="333536B7" w14:textId="6AC6B078" w:rsidR="00B9516D" w:rsidRDefault="00B9516D" w:rsidP="00B9516D">
      <w:pPr>
        <w:pStyle w:val="-22"/>
      </w:pPr>
      <w:r>
        <w:rPr>
          <w:rFonts w:hint="eastAsia"/>
        </w:rPr>
        <w:t>在消息</w:t>
      </w:r>
      <w:r w:rsidR="00403A87">
        <w:rPr>
          <w:rFonts w:hint="eastAsia"/>
        </w:rPr>
        <w:t>通用结构</w:t>
      </w:r>
      <w:r>
        <w:rPr>
          <w:rFonts w:hint="eastAsia"/>
        </w:rPr>
        <w:t>中增加消息序列号字段。使用规则如下：</w:t>
      </w:r>
    </w:p>
    <w:p w14:paraId="04D10319" w14:textId="1D03BB4D" w:rsidR="00B9516D" w:rsidRDefault="00B9516D" w:rsidP="00F26C69">
      <w:pPr>
        <w:pStyle w:val="-21"/>
      </w:pPr>
      <w:r>
        <w:rPr>
          <w:rFonts w:hint="eastAsia"/>
        </w:rPr>
        <w:t>序列号为两个字节的无符号数。</w:t>
      </w:r>
    </w:p>
    <w:p w14:paraId="48C10F58" w14:textId="0F7A8269" w:rsidR="00B9516D" w:rsidRDefault="00B9516D" w:rsidP="00F26C69">
      <w:pPr>
        <w:pStyle w:val="-21"/>
      </w:pPr>
      <w:r>
        <w:rPr>
          <w:rFonts w:hint="eastAsia"/>
        </w:rPr>
        <w:t>发送者发送消息时，序列号递增。重复发送消息序列号不变。</w:t>
      </w:r>
      <w:r w:rsidR="00F26C69">
        <w:rPr>
          <w:rFonts w:hint="eastAsia"/>
        </w:rPr>
        <w:t>一般情况下，在不考虑序列号回绕的情况下，序列号代表了消息发送的先后。</w:t>
      </w:r>
    </w:p>
    <w:p w14:paraId="6DBCA7A3" w14:textId="4414F7C6" w:rsidR="00B9516D" w:rsidRDefault="00B9516D" w:rsidP="00F26C69">
      <w:pPr>
        <w:pStyle w:val="-21"/>
      </w:pPr>
      <w:r>
        <w:rPr>
          <w:rFonts w:hint="eastAsia"/>
        </w:rPr>
        <w:t>接受者收到序列号相同的消息，则抛弃。</w:t>
      </w:r>
      <w:r w:rsidR="00F26C69">
        <w:rPr>
          <w:rFonts w:hint="eastAsia"/>
        </w:rPr>
        <w:t>接受者收到序列号比当前序列号小的消息,认为这条消息也是无效消息(扫描仪和送片机不存在多任务并发这种复杂场景)</w:t>
      </w:r>
    </w:p>
    <w:p w14:paraId="350FC5B5" w14:textId="7C5580A9" w:rsidR="00B9516D" w:rsidRDefault="00B9516D" w:rsidP="00F26C69">
      <w:pPr>
        <w:pStyle w:val="-21"/>
      </w:pPr>
      <w:r>
        <w:rPr>
          <w:rFonts w:hint="eastAsia"/>
        </w:rPr>
        <w:t>响应消息的序列号和命令消息相同。</w:t>
      </w:r>
    </w:p>
    <w:p w14:paraId="59A97275" w14:textId="77777777" w:rsidR="00F26C69" w:rsidRDefault="00F26C69" w:rsidP="00B9516D">
      <w:pPr>
        <w:pStyle w:val="-22"/>
      </w:pPr>
    </w:p>
    <w:p w14:paraId="7735D8B0" w14:textId="76A92986" w:rsidR="00F26C69" w:rsidRDefault="00F26C69" w:rsidP="00B9516D">
      <w:pPr>
        <w:pStyle w:val="-22"/>
      </w:pPr>
      <w:r>
        <w:rPr>
          <w:rFonts w:hint="eastAsia"/>
        </w:rPr>
        <w:t>新的消息接口变为</w:t>
      </w:r>
      <w:r>
        <w:t>:</w:t>
      </w:r>
    </w:p>
    <w:p w14:paraId="52AAE726" w14:textId="4FEE47A9" w:rsidR="000410E4" w:rsidRDefault="000410E4" w:rsidP="00B9516D">
      <w:pPr>
        <w:pStyle w:val="-22"/>
      </w:pPr>
      <w:r>
        <w:rPr>
          <w:rFonts w:hint="eastAsia"/>
        </w:rPr>
        <w:t>下行: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F26C69" w14:paraId="69B65E50" w14:textId="77777777" w:rsidTr="00EF624B">
        <w:tc>
          <w:tcPr>
            <w:tcW w:w="1696" w:type="dxa"/>
          </w:tcPr>
          <w:p w14:paraId="75C84C12" w14:textId="77777777" w:rsidR="00F26C69" w:rsidRDefault="00F26C69" w:rsidP="00EF624B">
            <w:bookmarkStart w:id="0" w:name="_Hlk41154557"/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201B36C4" w14:textId="77777777" w:rsidR="00F26C69" w:rsidRDefault="00F26C69" w:rsidP="00EF624B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</w:tcPr>
          <w:p w14:paraId="4F10CA27" w14:textId="77777777" w:rsidR="00F26C69" w:rsidRDefault="00F26C69" w:rsidP="00EF624B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</w:tcPr>
          <w:p w14:paraId="522828E9" w14:textId="77777777" w:rsidR="00F26C69" w:rsidRDefault="00F26C69" w:rsidP="00EF624B">
            <w:r>
              <w:rPr>
                <w:rFonts w:hint="eastAsia"/>
              </w:rPr>
              <w:t>说明</w:t>
            </w:r>
          </w:p>
        </w:tc>
      </w:tr>
      <w:tr w:rsidR="00F26C69" w14:paraId="62ABC746" w14:textId="77777777" w:rsidTr="00EF624B">
        <w:tc>
          <w:tcPr>
            <w:tcW w:w="1696" w:type="dxa"/>
          </w:tcPr>
          <w:p w14:paraId="144D23F1" w14:textId="175BEF57" w:rsidR="00F26C69" w:rsidRDefault="00F26C69" w:rsidP="00EF624B">
            <w:r>
              <w:rPr>
                <w:rFonts w:hint="eastAsia"/>
              </w:rPr>
              <w:t>Tag</w:t>
            </w:r>
          </w:p>
        </w:tc>
        <w:tc>
          <w:tcPr>
            <w:tcW w:w="1134" w:type="dxa"/>
          </w:tcPr>
          <w:p w14:paraId="6E689835" w14:textId="4FE2273A" w:rsidR="00F26C69" w:rsidRDefault="008D204D" w:rsidP="00EF624B">
            <w:r>
              <w:t>2</w:t>
            </w:r>
          </w:p>
        </w:tc>
        <w:tc>
          <w:tcPr>
            <w:tcW w:w="1134" w:type="dxa"/>
          </w:tcPr>
          <w:p w14:paraId="3DA42A48" w14:textId="7C8C9551" w:rsidR="00F26C69" w:rsidRDefault="008D204D" w:rsidP="00EF624B">
            <w:r>
              <w:t>0</w:t>
            </w:r>
            <w:r>
              <w:rPr>
                <w:rFonts w:hint="eastAsia"/>
              </w:rPr>
              <w:t>xEB90</w:t>
            </w:r>
          </w:p>
        </w:tc>
        <w:tc>
          <w:tcPr>
            <w:tcW w:w="4395" w:type="dxa"/>
          </w:tcPr>
          <w:p w14:paraId="5DF6DDE7" w14:textId="77777777" w:rsidR="00F26C69" w:rsidRDefault="00F26C69" w:rsidP="00EF624B"/>
        </w:tc>
      </w:tr>
      <w:tr w:rsidR="00F26C69" w14:paraId="3EF729D5" w14:textId="77777777" w:rsidTr="00EF624B">
        <w:tc>
          <w:tcPr>
            <w:tcW w:w="1696" w:type="dxa"/>
          </w:tcPr>
          <w:p w14:paraId="6C0DC8A0" w14:textId="77777777" w:rsidR="00F26C69" w:rsidRDefault="00F26C69" w:rsidP="00EF624B">
            <w:r>
              <w:rPr>
                <w:rFonts w:hint="eastAsia"/>
              </w:rPr>
              <w:t>Len</w:t>
            </w:r>
          </w:p>
        </w:tc>
        <w:tc>
          <w:tcPr>
            <w:tcW w:w="1134" w:type="dxa"/>
          </w:tcPr>
          <w:p w14:paraId="67D69FA1" w14:textId="77777777" w:rsidR="00F26C69" w:rsidRDefault="00F26C69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FB6C6EB" w14:textId="77777777" w:rsidR="00F26C69" w:rsidRDefault="00F26C69" w:rsidP="00EF624B">
            <w:r>
              <w:rPr>
                <w:rFonts w:hint="eastAsia"/>
              </w:rPr>
              <w:t>0</w:t>
            </w:r>
            <w:r>
              <w:t>..255</w:t>
            </w:r>
          </w:p>
        </w:tc>
        <w:tc>
          <w:tcPr>
            <w:tcW w:w="4395" w:type="dxa"/>
          </w:tcPr>
          <w:p w14:paraId="11FA00A3" w14:textId="77777777" w:rsidR="00F26C69" w:rsidRDefault="00F26C69" w:rsidP="00EF624B">
            <w:r>
              <w:rPr>
                <w:rFonts w:hint="eastAsia"/>
              </w:rPr>
              <w:t>消息中剩余内容的长度.</w:t>
            </w:r>
            <w:r>
              <w:t xml:space="preserve"> </w:t>
            </w:r>
            <w:r>
              <w:rPr>
                <w:rFonts w:hint="eastAsia"/>
              </w:rPr>
              <w:t>包括消息体和CRC校验</w:t>
            </w:r>
          </w:p>
        </w:tc>
      </w:tr>
      <w:tr w:rsidR="00B00313" w:rsidRPr="00F26C69" w14:paraId="734D2F8F" w14:textId="77777777" w:rsidTr="00025010">
        <w:tc>
          <w:tcPr>
            <w:tcW w:w="1696" w:type="dxa"/>
          </w:tcPr>
          <w:p w14:paraId="6696AA6D" w14:textId="77777777" w:rsidR="00B00313" w:rsidRPr="00F26C69" w:rsidRDefault="00B00313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S</w:t>
            </w:r>
            <w:r w:rsidRPr="00F26C69">
              <w:rPr>
                <w:color w:val="FF0000"/>
              </w:rPr>
              <w:t>equenceId</w:t>
            </w:r>
          </w:p>
        </w:tc>
        <w:tc>
          <w:tcPr>
            <w:tcW w:w="1134" w:type="dxa"/>
          </w:tcPr>
          <w:p w14:paraId="3D14F628" w14:textId="77777777" w:rsidR="00B00313" w:rsidRPr="00F26C69" w:rsidRDefault="00B00313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</w:tcPr>
          <w:p w14:paraId="68343F36" w14:textId="77777777" w:rsidR="00B00313" w:rsidRPr="00F26C69" w:rsidRDefault="00B00313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0</w:t>
            </w:r>
            <w:r w:rsidRPr="00F26C69">
              <w:rPr>
                <w:color w:val="FF0000"/>
              </w:rPr>
              <w:t>..0xFFFF</w:t>
            </w:r>
          </w:p>
        </w:tc>
        <w:tc>
          <w:tcPr>
            <w:tcW w:w="4395" w:type="dxa"/>
          </w:tcPr>
          <w:p w14:paraId="3769DCED" w14:textId="77777777" w:rsidR="00B00313" w:rsidRPr="00F26C69" w:rsidRDefault="00B00313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消息序列号</w:t>
            </w:r>
          </w:p>
        </w:tc>
      </w:tr>
      <w:tr w:rsidR="00F26C69" w14:paraId="1860E44C" w14:textId="77777777" w:rsidTr="00EF624B">
        <w:tc>
          <w:tcPr>
            <w:tcW w:w="1696" w:type="dxa"/>
          </w:tcPr>
          <w:p w14:paraId="18E0E4A4" w14:textId="3A91556D" w:rsidR="00F26C69" w:rsidRDefault="00F26C69" w:rsidP="00EF624B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06B01B95" w14:textId="6872AF9D" w:rsidR="00F26C69" w:rsidRDefault="00F26C69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1ED8DB" w14:textId="5C8701AE" w:rsidR="00F26C69" w:rsidRDefault="00F26C69" w:rsidP="00EF624B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199E7282" w14:textId="77777777" w:rsidR="00F26C69" w:rsidRDefault="00F26C69" w:rsidP="00EF624B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1372061B" w14:textId="01B3FCE7" w:rsidR="00F26C69" w:rsidRDefault="00F26C69" w:rsidP="00EF624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F26C69" w14:paraId="24751DE3" w14:textId="77777777" w:rsidTr="00EF624B">
        <w:tc>
          <w:tcPr>
            <w:tcW w:w="1696" w:type="dxa"/>
          </w:tcPr>
          <w:p w14:paraId="66DAA5BC" w14:textId="73A4DBD1" w:rsidR="00F26C69" w:rsidRDefault="00F26C69" w:rsidP="00EF624B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6D150572" w14:textId="7853F1F1" w:rsidR="00F26C69" w:rsidRDefault="00F26C69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A7ED2AF" w14:textId="77CF798A" w:rsidR="00F26C69" w:rsidRDefault="00F26C69" w:rsidP="00EF624B">
            <w:r>
              <w:rPr>
                <w:rFonts w:hint="eastAsia"/>
              </w:rPr>
              <w:t>0..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4395" w:type="dxa"/>
          </w:tcPr>
          <w:p w14:paraId="4E656F8C" w14:textId="6D768A4E" w:rsidR="00F26C69" w:rsidRDefault="00F26C69" w:rsidP="00EF624B">
            <w:r>
              <w:rPr>
                <w:rFonts w:hint="eastAsia"/>
              </w:rPr>
              <w:t>命令字</w:t>
            </w:r>
          </w:p>
        </w:tc>
      </w:tr>
      <w:tr w:rsidR="00F26C69" w14:paraId="4E311787" w14:textId="77777777" w:rsidTr="00EF624B">
        <w:tc>
          <w:tcPr>
            <w:tcW w:w="1696" w:type="dxa"/>
          </w:tcPr>
          <w:p w14:paraId="2B0CA832" w14:textId="77777777" w:rsidR="00F26C69" w:rsidRDefault="00F26C69" w:rsidP="00EF624B">
            <w:r>
              <w:rPr>
                <w:rFonts w:hint="eastAsia"/>
              </w:rPr>
              <w:t>MsgBody</w:t>
            </w:r>
          </w:p>
        </w:tc>
        <w:tc>
          <w:tcPr>
            <w:tcW w:w="1134" w:type="dxa"/>
          </w:tcPr>
          <w:p w14:paraId="1F9D5B82" w14:textId="04ED500D" w:rsidR="00F26C69" w:rsidRDefault="00F26C69" w:rsidP="00EF624B"/>
        </w:tc>
        <w:tc>
          <w:tcPr>
            <w:tcW w:w="1134" w:type="dxa"/>
          </w:tcPr>
          <w:p w14:paraId="72CC5FCB" w14:textId="77777777" w:rsidR="00F26C69" w:rsidRDefault="00F26C69" w:rsidP="00EF624B"/>
        </w:tc>
        <w:tc>
          <w:tcPr>
            <w:tcW w:w="4395" w:type="dxa"/>
          </w:tcPr>
          <w:p w14:paraId="2583D939" w14:textId="4C0EE2C7" w:rsidR="00F26C69" w:rsidRDefault="00273C67" w:rsidP="00EF624B">
            <w:r>
              <w:rPr>
                <w:rFonts w:hint="eastAsia"/>
              </w:rPr>
              <w:t>可选的</w:t>
            </w:r>
            <w:r w:rsidR="00B03B97">
              <w:rPr>
                <w:rFonts w:hint="eastAsia"/>
              </w:rPr>
              <w:t>命令参数</w:t>
            </w:r>
            <w:r>
              <w:rPr>
                <w:rFonts w:hint="eastAsia"/>
              </w:rPr>
              <w:t>内容。</w:t>
            </w:r>
          </w:p>
        </w:tc>
      </w:tr>
      <w:tr w:rsidR="00F26C69" w14:paraId="2AFE642B" w14:textId="77777777" w:rsidTr="00EF624B">
        <w:tc>
          <w:tcPr>
            <w:tcW w:w="1696" w:type="dxa"/>
          </w:tcPr>
          <w:p w14:paraId="4C607C3F" w14:textId="77777777" w:rsidR="00F26C69" w:rsidRDefault="00F26C69" w:rsidP="00EF624B">
            <w:r>
              <w:rPr>
                <w:rFonts w:hint="eastAsia"/>
              </w:rPr>
              <w:t>CRC</w:t>
            </w:r>
          </w:p>
        </w:tc>
        <w:tc>
          <w:tcPr>
            <w:tcW w:w="1134" w:type="dxa"/>
          </w:tcPr>
          <w:p w14:paraId="2C8B4D70" w14:textId="77777777" w:rsidR="00F26C69" w:rsidRDefault="00F26C69" w:rsidP="00EF624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7267F47" w14:textId="77777777" w:rsidR="00F26C69" w:rsidRDefault="00F26C69" w:rsidP="00EF624B"/>
        </w:tc>
        <w:tc>
          <w:tcPr>
            <w:tcW w:w="4395" w:type="dxa"/>
          </w:tcPr>
          <w:p w14:paraId="1AEDAC79" w14:textId="245EEEBF" w:rsidR="00F26C69" w:rsidRDefault="00F26C69" w:rsidP="00EF624B">
            <w:r>
              <w:rPr>
                <w:rFonts w:hint="eastAsia"/>
              </w:rPr>
              <w:t>Len</w:t>
            </w:r>
            <w:r w:rsidR="002D2F48">
              <w:rPr>
                <w:rFonts w:hint="eastAsia"/>
              </w:rPr>
              <w:t>到</w:t>
            </w:r>
            <w:r>
              <w:rPr>
                <w:rFonts w:hint="eastAsia"/>
              </w:rPr>
              <w:t>MsgBody的CRC校验码。使用CRC16/IBM。</w:t>
            </w:r>
          </w:p>
        </w:tc>
      </w:tr>
      <w:bookmarkEnd w:id="0"/>
    </w:tbl>
    <w:p w14:paraId="36C239A8" w14:textId="37560AC5" w:rsidR="001D338A" w:rsidRDefault="001D338A" w:rsidP="001D338A">
      <w:pPr>
        <w:pStyle w:val="-22"/>
      </w:pPr>
    </w:p>
    <w:p w14:paraId="7AE803F3" w14:textId="4950B9E4" w:rsidR="000410E4" w:rsidRDefault="000410E4" w:rsidP="001D338A">
      <w:pPr>
        <w:pStyle w:val="-22"/>
      </w:pPr>
      <w:r>
        <w:rPr>
          <w:rFonts w:hint="eastAsia"/>
        </w:rPr>
        <w:t>上行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0410E4" w14:paraId="6DCD0AB2" w14:textId="77777777" w:rsidTr="00025010">
        <w:tc>
          <w:tcPr>
            <w:tcW w:w="1696" w:type="dxa"/>
          </w:tcPr>
          <w:p w14:paraId="05A50382" w14:textId="77777777" w:rsidR="000410E4" w:rsidRDefault="000410E4" w:rsidP="00025010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268434EC" w14:textId="77777777" w:rsidR="000410E4" w:rsidRDefault="000410E4" w:rsidP="00025010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</w:tcPr>
          <w:p w14:paraId="38EEF908" w14:textId="77777777" w:rsidR="000410E4" w:rsidRDefault="000410E4" w:rsidP="00025010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</w:tcPr>
          <w:p w14:paraId="42D483B2" w14:textId="77777777" w:rsidR="000410E4" w:rsidRDefault="000410E4" w:rsidP="00025010">
            <w:r>
              <w:rPr>
                <w:rFonts w:hint="eastAsia"/>
              </w:rPr>
              <w:t>说明</w:t>
            </w:r>
          </w:p>
        </w:tc>
      </w:tr>
      <w:tr w:rsidR="000410E4" w14:paraId="69E82201" w14:textId="77777777" w:rsidTr="00025010">
        <w:tc>
          <w:tcPr>
            <w:tcW w:w="1696" w:type="dxa"/>
          </w:tcPr>
          <w:p w14:paraId="6E202FFE" w14:textId="68781A76" w:rsidR="000410E4" w:rsidRDefault="000410E4" w:rsidP="00025010">
            <w:r>
              <w:rPr>
                <w:rFonts w:hint="eastAsia"/>
              </w:rPr>
              <w:t>Tag</w:t>
            </w:r>
          </w:p>
        </w:tc>
        <w:tc>
          <w:tcPr>
            <w:tcW w:w="1134" w:type="dxa"/>
          </w:tcPr>
          <w:p w14:paraId="63DE21AD" w14:textId="1AD2DF88" w:rsidR="000410E4" w:rsidRDefault="000410E4" w:rsidP="00025010">
            <w:r>
              <w:t>2</w:t>
            </w:r>
          </w:p>
        </w:tc>
        <w:tc>
          <w:tcPr>
            <w:tcW w:w="1134" w:type="dxa"/>
          </w:tcPr>
          <w:p w14:paraId="5BBED42B" w14:textId="099D3075" w:rsidR="000410E4" w:rsidRDefault="000410E4" w:rsidP="00025010">
            <w:r>
              <w:t>0</w:t>
            </w:r>
            <w:r>
              <w:rPr>
                <w:rFonts w:hint="eastAsia"/>
              </w:rPr>
              <w:t>xEB90</w:t>
            </w:r>
          </w:p>
        </w:tc>
        <w:tc>
          <w:tcPr>
            <w:tcW w:w="4395" w:type="dxa"/>
          </w:tcPr>
          <w:p w14:paraId="42DE6C28" w14:textId="77777777" w:rsidR="000410E4" w:rsidRDefault="000410E4" w:rsidP="00025010"/>
        </w:tc>
      </w:tr>
      <w:tr w:rsidR="000410E4" w14:paraId="7815F9C9" w14:textId="77777777" w:rsidTr="00025010">
        <w:tc>
          <w:tcPr>
            <w:tcW w:w="1696" w:type="dxa"/>
          </w:tcPr>
          <w:p w14:paraId="5E25D1A2" w14:textId="77777777" w:rsidR="000410E4" w:rsidRDefault="000410E4" w:rsidP="00025010">
            <w:r>
              <w:rPr>
                <w:rFonts w:hint="eastAsia"/>
              </w:rPr>
              <w:t>Len</w:t>
            </w:r>
          </w:p>
        </w:tc>
        <w:tc>
          <w:tcPr>
            <w:tcW w:w="1134" w:type="dxa"/>
          </w:tcPr>
          <w:p w14:paraId="6BE81A34" w14:textId="77777777" w:rsidR="000410E4" w:rsidRDefault="000410E4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2421B60" w14:textId="77777777" w:rsidR="000410E4" w:rsidRDefault="000410E4" w:rsidP="00025010">
            <w:r>
              <w:rPr>
                <w:rFonts w:hint="eastAsia"/>
              </w:rPr>
              <w:t>0</w:t>
            </w:r>
            <w:r>
              <w:t>..255</w:t>
            </w:r>
          </w:p>
        </w:tc>
        <w:tc>
          <w:tcPr>
            <w:tcW w:w="4395" w:type="dxa"/>
          </w:tcPr>
          <w:p w14:paraId="7D210DA9" w14:textId="77777777" w:rsidR="000410E4" w:rsidRDefault="000410E4" w:rsidP="00025010">
            <w:r>
              <w:rPr>
                <w:rFonts w:hint="eastAsia"/>
              </w:rPr>
              <w:t>消息中剩余内容的长度.</w:t>
            </w:r>
            <w:r>
              <w:t xml:space="preserve"> </w:t>
            </w:r>
            <w:r>
              <w:rPr>
                <w:rFonts w:hint="eastAsia"/>
              </w:rPr>
              <w:t>包括消息体和CRC校验</w:t>
            </w:r>
          </w:p>
        </w:tc>
      </w:tr>
      <w:tr w:rsidR="000410E4" w:rsidRPr="00F26C69" w14:paraId="19531B3B" w14:textId="77777777" w:rsidTr="00025010">
        <w:tc>
          <w:tcPr>
            <w:tcW w:w="1696" w:type="dxa"/>
          </w:tcPr>
          <w:p w14:paraId="7E1C9BB6" w14:textId="77777777" w:rsidR="000410E4" w:rsidRPr="00F26C69" w:rsidRDefault="000410E4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S</w:t>
            </w:r>
            <w:r w:rsidRPr="00F26C69">
              <w:rPr>
                <w:color w:val="FF0000"/>
              </w:rPr>
              <w:t>equenceId</w:t>
            </w:r>
          </w:p>
        </w:tc>
        <w:tc>
          <w:tcPr>
            <w:tcW w:w="1134" w:type="dxa"/>
          </w:tcPr>
          <w:p w14:paraId="2A8E9386" w14:textId="77777777" w:rsidR="000410E4" w:rsidRPr="00F26C69" w:rsidRDefault="000410E4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</w:tcPr>
          <w:p w14:paraId="3ABE3FA4" w14:textId="77777777" w:rsidR="000410E4" w:rsidRPr="00F26C69" w:rsidRDefault="000410E4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0</w:t>
            </w:r>
            <w:r w:rsidRPr="00F26C69">
              <w:rPr>
                <w:color w:val="FF0000"/>
              </w:rPr>
              <w:t>..0xFFFF</w:t>
            </w:r>
          </w:p>
        </w:tc>
        <w:tc>
          <w:tcPr>
            <w:tcW w:w="4395" w:type="dxa"/>
          </w:tcPr>
          <w:p w14:paraId="2F9C46C1" w14:textId="77777777" w:rsidR="000410E4" w:rsidRPr="00F26C69" w:rsidRDefault="000410E4" w:rsidP="00025010">
            <w:pPr>
              <w:rPr>
                <w:color w:val="FF0000"/>
              </w:rPr>
            </w:pPr>
            <w:r w:rsidRPr="00F26C69">
              <w:rPr>
                <w:rFonts w:hint="eastAsia"/>
                <w:color w:val="FF0000"/>
              </w:rPr>
              <w:t>消息序列号</w:t>
            </w:r>
          </w:p>
        </w:tc>
      </w:tr>
      <w:tr w:rsidR="000410E4" w14:paraId="042DA81B" w14:textId="77777777" w:rsidTr="00025010">
        <w:tc>
          <w:tcPr>
            <w:tcW w:w="1696" w:type="dxa"/>
          </w:tcPr>
          <w:p w14:paraId="244853FE" w14:textId="77777777" w:rsidR="000410E4" w:rsidRDefault="000410E4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05CAFB89" w14:textId="77777777" w:rsidR="000410E4" w:rsidRDefault="000410E4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7207C74" w14:textId="77777777" w:rsidR="000410E4" w:rsidRDefault="000410E4" w:rsidP="00025010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14534523" w14:textId="77777777" w:rsidR="000410E4" w:rsidRDefault="000410E4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598FFEC5" w14:textId="77777777" w:rsidR="000410E4" w:rsidRDefault="000410E4" w:rsidP="00025010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0410E4" w14:paraId="4427DEEB" w14:textId="77777777" w:rsidTr="00025010">
        <w:tc>
          <w:tcPr>
            <w:tcW w:w="1696" w:type="dxa"/>
          </w:tcPr>
          <w:p w14:paraId="6696D3CC" w14:textId="77777777" w:rsidR="000410E4" w:rsidRDefault="000410E4" w:rsidP="00025010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43481798" w14:textId="77777777" w:rsidR="000410E4" w:rsidRDefault="000410E4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FBDFDEE" w14:textId="77777777" w:rsidR="000410E4" w:rsidRDefault="000410E4" w:rsidP="00025010">
            <w:r>
              <w:rPr>
                <w:rFonts w:hint="eastAsia"/>
              </w:rPr>
              <w:t>0..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4395" w:type="dxa"/>
          </w:tcPr>
          <w:p w14:paraId="76C379E3" w14:textId="77777777" w:rsidR="000410E4" w:rsidRDefault="000410E4" w:rsidP="00025010">
            <w:r>
              <w:rPr>
                <w:rFonts w:hint="eastAsia"/>
              </w:rPr>
              <w:t>命令字</w:t>
            </w:r>
          </w:p>
        </w:tc>
      </w:tr>
      <w:tr w:rsidR="000410E4" w14:paraId="05980D75" w14:textId="77777777" w:rsidTr="00025010">
        <w:tc>
          <w:tcPr>
            <w:tcW w:w="1696" w:type="dxa"/>
          </w:tcPr>
          <w:p w14:paraId="489FB51D" w14:textId="09F0BAE6" w:rsidR="000410E4" w:rsidRDefault="000410E4" w:rsidP="00025010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31F3E7E9" w14:textId="733EBC94" w:rsidR="000410E4" w:rsidRDefault="000410E4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514AF55" w14:textId="759BE389" w:rsidR="000410E4" w:rsidRDefault="000410E4" w:rsidP="00025010">
            <w:r>
              <w:rPr>
                <w:rFonts w:hint="eastAsia"/>
              </w:rPr>
              <w:t>0..</w:t>
            </w:r>
            <w:r>
              <w:t>4</w:t>
            </w:r>
          </w:p>
        </w:tc>
        <w:tc>
          <w:tcPr>
            <w:tcW w:w="4395" w:type="dxa"/>
          </w:tcPr>
          <w:p w14:paraId="73B2B8FF" w14:textId="0D9E5F1F" w:rsidR="00447CE1" w:rsidRDefault="00447CE1" w:rsidP="00025010">
            <w:r>
              <w:rPr>
                <w:rFonts w:hint="eastAsia"/>
              </w:rPr>
              <w:t>命令执行结果。</w:t>
            </w:r>
          </w:p>
          <w:p w14:paraId="6A8BCE33" w14:textId="1AF2E7C9" w:rsidR="000410E4" w:rsidRDefault="000410E4" w:rsidP="00025010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SUCCESS</w:t>
            </w:r>
          </w:p>
          <w:p w14:paraId="08D7E782" w14:textId="77777777" w:rsidR="000410E4" w:rsidRDefault="000410E4" w:rsidP="00025010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FAIL</w:t>
            </w:r>
          </w:p>
          <w:p w14:paraId="10320B21" w14:textId="77777777" w:rsidR="000410E4" w:rsidRDefault="000410E4" w:rsidP="00025010">
            <w:r>
              <w:rPr>
                <w:rFonts w:hint="eastAsia"/>
              </w:rPr>
              <w:t>2:</w:t>
            </w:r>
            <w:r>
              <w:t xml:space="preserve"> Received</w:t>
            </w:r>
          </w:p>
          <w:p w14:paraId="59993F3D" w14:textId="77777777" w:rsidR="000410E4" w:rsidRDefault="000410E4" w:rsidP="00025010">
            <w:r>
              <w:rPr>
                <w:rFonts w:hint="eastAsia"/>
              </w:rPr>
              <w:t>3</w:t>
            </w:r>
            <w:r>
              <w:t>: Busy</w:t>
            </w:r>
          </w:p>
          <w:p w14:paraId="359739FA" w14:textId="411C9D37" w:rsidR="000410E4" w:rsidRDefault="000410E4" w:rsidP="00025010">
            <w:r>
              <w:rPr>
                <w:rFonts w:hint="eastAsia"/>
              </w:rPr>
              <w:t>4</w:t>
            </w:r>
            <w:r>
              <w:t>: Repeat</w:t>
            </w:r>
          </w:p>
        </w:tc>
      </w:tr>
      <w:tr w:rsidR="000410E4" w14:paraId="607213B1" w14:textId="77777777" w:rsidTr="00025010">
        <w:tc>
          <w:tcPr>
            <w:tcW w:w="1696" w:type="dxa"/>
          </w:tcPr>
          <w:p w14:paraId="07E7E350" w14:textId="3B770DBF" w:rsidR="000410E4" w:rsidRDefault="000410E4" w:rsidP="00025010">
            <w:r>
              <w:rPr>
                <w:rFonts w:hint="eastAsia"/>
              </w:rPr>
              <w:t>M</w:t>
            </w:r>
            <w:r>
              <w:t>sgBody</w:t>
            </w:r>
          </w:p>
        </w:tc>
        <w:tc>
          <w:tcPr>
            <w:tcW w:w="1134" w:type="dxa"/>
          </w:tcPr>
          <w:p w14:paraId="66081C99" w14:textId="61571F58" w:rsidR="000410E4" w:rsidRDefault="000410E4" w:rsidP="0002501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03DFDAF" w14:textId="63C7DB4D" w:rsidR="000410E4" w:rsidRDefault="00B03B97" w:rsidP="00025010">
            <w:r>
              <w:t>…</w:t>
            </w:r>
          </w:p>
        </w:tc>
        <w:tc>
          <w:tcPr>
            <w:tcW w:w="4395" w:type="dxa"/>
          </w:tcPr>
          <w:p w14:paraId="453A1630" w14:textId="0C0098A8" w:rsidR="000410E4" w:rsidRDefault="000410E4" w:rsidP="00025010">
            <w:r>
              <w:rPr>
                <w:rFonts w:hint="eastAsia"/>
              </w:rPr>
              <w:t>可选</w:t>
            </w:r>
            <w:r w:rsidR="00447CE1">
              <w:rPr>
                <w:rFonts w:hint="eastAsia"/>
              </w:rPr>
              <w:t>的参数内容。</w:t>
            </w:r>
          </w:p>
        </w:tc>
      </w:tr>
      <w:tr w:rsidR="000410E4" w14:paraId="5AAA7CBB" w14:textId="77777777" w:rsidTr="00025010">
        <w:tc>
          <w:tcPr>
            <w:tcW w:w="1696" w:type="dxa"/>
          </w:tcPr>
          <w:p w14:paraId="3548E89E" w14:textId="77777777" w:rsidR="000410E4" w:rsidRDefault="000410E4" w:rsidP="00025010">
            <w:r>
              <w:rPr>
                <w:rFonts w:hint="eastAsia"/>
              </w:rPr>
              <w:t>CRC</w:t>
            </w:r>
          </w:p>
        </w:tc>
        <w:tc>
          <w:tcPr>
            <w:tcW w:w="1134" w:type="dxa"/>
          </w:tcPr>
          <w:p w14:paraId="4910C832" w14:textId="77777777" w:rsidR="000410E4" w:rsidRDefault="000410E4" w:rsidP="00025010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3DCF4FE" w14:textId="77777777" w:rsidR="000410E4" w:rsidRDefault="000410E4" w:rsidP="00025010"/>
        </w:tc>
        <w:tc>
          <w:tcPr>
            <w:tcW w:w="4395" w:type="dxa"/>
          </w:tcPr>
          <w:p w14:paraId="6EAF6B0B" w14:textId="64FDF55D" w:rsidR="000410E4" w:rsidRDefault="004E683C" w:rsidP="00025010">
            <w:r>
              <w:rPr>
                <w:rFonts w:hint="eastAsia"/>
              </w:rPr>
              <w:t>从</w:t>
            </w:r>
            <w:r w:rsidR="000410E4">
              <w:rPr>
                <w:rFonts w:hint="eastAsia"/>
              </w:rPr>
              <w:t>Len</w:t>
            </w:r>
            <w:r>
              <w:rPr>
                <w:rFonts w:hint="eastAsia"/>
              </w:rPr>
              <w:t>到</w:t>
            </w:r>
            <w:r w:rsidR="000410E4">
              <w:rPr>
                <w:rFonts w:hint="eastAsia"/>
              </w:rPr>
              <w:t>MsgBody的CRC校验码。使用CRC16/IBM。</w:t>
            </w:r>
          </w:p>
        </w:tc>
      </w:tr>
    </w:tbl>
    <w:p w14:paraId="38F82E82" w14:textId="77777777" w:rsidR="000410E4" w:rsidRDefault="000410E4" w:rsidP="001D338A">
      <w:pPr>
        <w:pStyle w:val="-22"/>
      </w:pPr>
    </w:p>
    <w:p w14:paraId="58F97FD0" w14:textId="77777777" w:rsidR="000410E4" w:rsidRDefault="000410E4" w:rsidP="001D338A">
      <w:pPr>
        <w:pStyle w:val="-22"/>
      </w:pPr>
    </w:p>
    <w:p w14:paraId="0584C204" w14:textId="64C0CED6" w:rsidR="001D338A" w:rsidRDefault="001D338A" w:rsidP="001D338A">
      <w:pPr>
        <w:pStyle w:val="1"/>
      </w:pPr>
      <w:r>
        <w:rPr>
          <w:rFonts w:hint="eastAsia"/>
        </w:rPr>
        <w:lastRenderedPageBreak/>
        <w:t>取片操作增加错误</w:t>
      </w:r>
      <w:commentRangeStart w:id="1"/>
      <w:r w:rsidR="0010649A">
        <w:rPr>
          <w:rFonts w:hint="eastAsia"/>
        </w:rPr>
        <w:t>原因</w:t>
      </w:r>
      <w:commentRangeEnd w:id="1"/>
      <w:r w:rsidR="00BB5FE9">
        <w:rPr>
          <w:rStyle w:val="af5"/>
          <w:rFonts w:asciiTheme="minorHAnsi" w:eastAsiaTheme="minorEastAsia" w:hAnsiTheme="minorHAnsi"/>
          <w:b w:val="0"/>
          <w:bCs w:val="0"/>
          <w:kern w:val="2"/>
          <w14:shadow w14:blurRad="0" w14:dist="0" w14:dir="0" w14:sx="0" w14:sy="0" w14:kx="0" w14:ky="0" w14:algn="none">
            <w14:srgbClr w14:val="000000"/>
          </w14:shadow>
        </w:rPr>
        <w:commentReference w:id="1"/>
      </w:r>
    </w:p>
    <w:p w14:paraId="0C6EADBF" w14:textId="5D09693E" w:rsidR="0010649A" w:rsidRDefault="00FB6530" w:rsidP="007541E4">
      <w:pPr>
        <w:pStyle w:val="-22"/>
      </w:pPr>
      <w:r>
        <w:rPr>
          <w:rFonts w:hint="eastAsia"/>
        </w:rPr>
        <w:t>取片操作响应消息</w:t>
      </w:r>
      <w:bookmarkStart w:id="2" w:name="_GoBack"/>
      <w:bookmarkEnd w:id="2"/>
    </w:p>
    <w:p w14:paraId="3FFD8E71" w14:textId="2CC9F91E" w:rsidR="007138B6" w:rsidRDefault="007138B6" w:rsidP="007138B6">
      <w:pPr>
        <w:pStyle w:val="2"/>
      </w:pPr>
      <w:r>
        <w:rPr>
          <w:rFonts w:hint="eastAsia"/>
        </w:rPr>
        <w:t>消息变更</w:t>
      </w:r>
    </w:p>
    <w:p w14:paraId="5B66BC94" w14:textId="6DE6652B" w:rsidR="007138B6" w:rsidRPr="007138B6" w:rsidRDefault="007138B6" w:rsidP="007138B6">
      <w:pPr>
        <w:pStyle w:val="-22"/>
      </w:pPr>
      <w:r>
        <w:rPr>
          <w:rFonts w:hint="eastAsia"/>
        </w:rPr>
        <w:t>上行消息中增加错误原因描述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1D338A" w14:paraId="4A6B4B9F" w14:textId="77777777" w:rsidTr="00FB6530">
        <w:tc>
          <w:tcPr>
            <w:tcW w:w="1696" w:type="dxa"/>
            <w:shd w:val="clear" w:color="auto" w:fill="F2F2F2" w:themeFill="background1" w:themeFillShade="F2"/>
          </w:tcPr>
          <w:p w14:paraId="355FADC3" w14:textId="77777777" w:rsidR="001D338A" w:rsidRDefault="001D338A" w:rsidP="00025010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99DC05" w14:textId="77777777" w:rsidR="001D338A" w:rsidRDefault="001D338A" w:rsidP="00025010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39A7EE9" w14:textId="77777777" w:rsidR="001D338A" w:rsidRDefault="001D338A" w:rsidP="00025010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69039B57" w14:textId="77777777" w:rsidR="001D338A" w:rsidRDefault="001D338A" w:rsidP="00025010">
            <w:r>
              <w:rPr>
                <w:rFonts w:hint="eastAsia"/>
              </w:rPr>
              <w:t>说明</w:t>
            </w:r>
          </w:p>
        </w:tc>
      </w:tr>
      <w:tr w:rsidR="001D338A" w:rsidRPr="00EF624B" w14:paraId="5B66D399" w14:textId="77777777" w:rsidTr="00025010">
        <w:tc>
          <w:tcPr>
            <w:tcW w:w="1696" w:type="dxa"/>
          </w:tcPr>
          <w:p w14:paraId="4410C02F" w14:textId="77777777" w:rsidR="001D338A" w:rsidRPr="00EF624B" w:rsidRDefault="001D338A" w:rsidP="00025010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1A9B087" w14:textId="77777777" w:rsidR="001D338A" w:rsidRPr="00EF624B" w:rsidRDefault="001D338A" w:rsidP="00025010">
            <w:r w:rsidRPr="00EF624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5E602A2" w14:textId="2A7EEAEA" w:rsidR="001D338A" w:rsidRPr="00EF624B" w:rsidRDefault="001D338A" w:rsidP="00025010"/>
        </w:tc>
        <w:tc>
          <w:tcPr>
            <w:tcW w:w="4395" w:type="dxa"/>
          </w:tcPr>
          <w:p w14:paraId="13FFE7A8" w14:textId="6E681873" w:rsidR="001D338A" w:rsidRPr="00EF624B" w:rsidRDefault="001D338A" w:rsidP="00025010"/>
        </w:tc>
      </w:tr>
      <w:tr w:rsidR="001D338A" w14:paraId="5D81989F" w14:textId="77777777" w:rsidTr="00025010">
        <w:tc>
          <w:tcPr>
            <w:tcW w:w="1696" w:type="dxa"/>
          </w:tcPr>
          <w:p w14:paraId="12D07DEF" w14:textId="77777777" w:rsidR="001D338A" w:rsidRDefault="001D338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637BFC22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6849B0A" w14:textId="77777777" w:rsidR="001D338A" w:rsidRDefault="001D338A" w:rsidP="00025010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483C9DAF" w14:textId="77777777" w:rsidR="001D338A" w:rsidRDefault="001D338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587A0E40" w14:textId="77777777" w:rsidR="001D338A" w:rsidRDefault="001D338A" w:rsidP="00025010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1D338A" w14:paraId="639BD125" w14:textId="77777777" w:rsidTr="00025010">
        <w:tc>
          <w:tcPr>
            <w:tcW w:w="1696" w:type="dxa"/>
          </w:tcPr>
          <w:p w14:paraId="4FC8F0C4" w14:textId="77777777" w:rsidR="001D338A" w:rsidRDefault="001D338A" w:rsidP="00025010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6AC96358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F5267F" w14:textId="69CCCCAA" w:rsidR="001D338A" w:rsidRDefault="001D338A" w:rsidP="00025010"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395" w:type="dxa"/>
          </w:tcPr>
          <w:p w14:paraId="39D2B5F9" w14:textId="77777777" w:rsidR="001D338A" w:rsidRDefault="001D338A" w:rsidP="00025010">
            <w:r>
              <w:rPr>
                <w:rFonts w:hint="eastAsia"/>
              </w:rPr>
              <w:t>命令字</w:t>
            </w:r>
          </w:p>
        </w:tc>
      </w:tr>
      <w:tr w:rsidR="001D338A" w14:paraId="1BBF6405" w14:textId="77777777" w:rsidTr="00025010">
        <w:tc>
          <w:tcPr>
            <w:tcW w:w="1696" w:type="dxa"/>
          </w:tcPr>
          <w:p w14:paraId="6BB3616A" w14:textId="77777777" w:rsidR="001D338A" w:rsidRDefault="001D338A" w:rsidP="0002501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5BAD0BB4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8A6DD52" w14:textId="525CC6C2" w:rsidR="001D338A" w:rsidRDefault="001D338A" w:rsidP="00025010">
            <w:r>
              <w:rPr>
                <w:rFonts w:hint="eastAsia"/>
              </w:rPr>
              <w:t>0..</w:t>
            </w:r>
            <w:r>
              <w:t>3</w:t>
            </w:r>
          </w:p>
        </w:tc>
        <w:tc>
          <w:tcPr>
            <w:tcW w:w="4395" w:type="dxa"/>
          </w:tcPr>
          <w:p w14:paraId="3F5A7B03" w14:textId="77777777" w:rsidR="00395074" w:rsidRDefault="00395074" w:rsidP="0039507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SUCCESS</w:t>
            </w:r>
          </w:p>
          <w:p w14:paraId="0D2DE8AD" w14:textId="77777777" w:rsidR="00395074" w:rsidRDefault="00395074" w:rsidP="0039507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FAIL</w:t>
            </w:r>
          </w:p>
          <w:p w14:paraId="3543EC5F" w14:textId="77777777" w:rsidR="00395074" w:rsidRDefault="00395074" w:rsidP="00395074">
            <w:r>
              <w:rPr>
                <w:rFonts w:hint="eastAsia"/>
              </w:rPr>
              <w:t>2:</w:t>
            </w:r>
            <w:r>
              <w:t xml:space="preserve"> Received</w:t>
            </w:r>
          </w:p>
          <w:p w14:paraId="09CFC2D8" w14:textId="77777777" w:rsidR="00395074" w:rsidRDefault="00395074" w:rsidP="00395074">
            <w:r>
              <w:rPr>
                <w:rFonts w:hint="eastAsia"/>
              </w:rPr>
              <w:t>3</w:t>
            </w:r>
            <w:r>
              <w:t>: Busy</w:t>
            </w:r>
          </w:p>
          <w:p w14:paraId="54855FF7" w14:textId="02729324" w:rsidR="001D338A" w:rsidRDefault="00395074" w:rsidP="00395074">
            <w:r>
              <w:rPr>
                <w:rFonts w:hint="eastAsia"/>
              </w:rPr>
              <w:t>4</w:t>
            </w:r>
            <w:r>
              <w:t>: Repeat</w:t>
            </w:r>
          </w:p>
        </w:tc>
      </w:tr>
      <w:tr w:rsidR="0010649A" w:rsidRPr="0010649A" w14:paraId="4C581BFC" w14:textId="77777777" w:rsidTr="00025010">
        <w:tc>
          <w:tcPr>
            <w:tcW w:w="1696" w:type="dxa"/>
          </w:tcPr>
          <w:p w14:paraId="62824CC0" w14:textId="1F37A265" w:rsidR="001D338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Cause</w:t>
            </w:r>
          </w:p>
        </w:tc>
        <w:tc>
          <w:tcPr>
            <w:tcW w:w="1134" w:type="dxa"/>
          </w:tcPr>
          <w:p w14:paraId="3BC74CC0" w14:textId="59B2BD57" w:rsidR="001D338A" w:rsidRPr="0010649A" w:rsidRDefault="00447CE1" w:rsidP="00025010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</w:tcPr>
          <w:p w14:paraId="67D823E9" w14:textId="427F0ECD" w:rsidR="001D338A" w:rsidRPr="0010649A" w:rsidRDefault="00447CE1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N</w:t>
            </w:r>
          </w:p>
        </w:tc>
        <w:tc>
          <w:tcPr>
            <w:tcW w:w="4395" w:type="dxa"/>
          </w:tcPr>
          <w:p w14:paraId="69E68A64" w14:textId="4B2FCF18" w:rsidR="001D338A" w:rsidRPr="0010649A" w:rsidRDefault="00062680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详细错误原因。</w:t>
            </w:r>
          </w:p>
        </w:tc>
      </w:tr>
    </w:tbl>
    <w:p w14:paraId="74BFE893" w14:textId="3D8F5E56" w:rsidR="001D338A" w:rsidRDefault="001D338A" w:rsidP="001D338A">
      <w:pPr>
        <w:pStyle w:val="-22"/>
      </w:pPr>
    </w:p>
    <w:p w14:paraId="4022DE5C" w14:textId="7A54760F" w:rsidR="00062680" w:rsidRDefault="00894F84" w:rsidP="001D338A">
      <w:pPr>
        <w:pStyle w:val="-22"/>
      </w:pPr>
      <w:r>
        <w:rPr>
          <w:rFonts w:hint="eastAsia"/>
        </w:rPr>
        <w:t>公共错误码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94F84" w14:paraId="34ECD6C4" w14:textId="77777777" w:rsidTr="00894F84">
        <w:tc>
          <w:tcPr>
            <w:tcW w:w="1696" w:type="dxa"/>
          </w:tcPr>
          <w:p w14:paraId="3CA5554F" w14:textId="7B4171C9" w:rsidR="00894F84" w:rsidRDefault="00894F84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600" w:type="dxa"/>
          </w:tcPr>
          <w:p w14:paraId="2DC68BC5" w14:textId="18B72FD2" w:rsidR="00894F84" w:rsidRDefault="00894F84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6714E4" w14:paraId="4BDEDF06" w14:textId="77777777" w:rsidTr="00894F84">
        <w:tc>
          <w:tcPr>
            <w:tcW w:w="1696" w:type="dxa"/>
          </w:tcPr>
          <w:p w14:paraId="7CF7DAA4" w14:textId="4A6CF202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6600" w:type="dxa"/>
          </w:tcPr>
          <w:p w14:paraId="4B8BC3AF" w14:textId="508D0F71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</w:tr>
      <w:tr w:rsidR="006714E4" w14:paraId="30B900DA" w14:textId="77777777" w:rsidTr="00894F84">
        <w:tc>
          <w:tcPr>
            <w:tcW w:w="1696" w:type="dxa"/>
          </w:tcPr>
          <w:p w14:paraId="401EC9D6" w14:textId="4E963E49" w:rsidR="006714E4" w:rsidRDefault="006714E4" w:rsidP="006714E4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6600" w:type="dxa"/>
          </w:tcPr>
          <w:p w14:paraId="7831FCB7" w14:textId="74E0675C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Oper</w:t>
            </w:r>
            <w:r>
              <w:t>ation timeout</w:t>
            </w:r>
          </w:p>
        </w:tc>
      </w:tr>
      <w:tr w:rsidR="006714E4" w14:paraId="5FCDF51E" w14:textId="77777777" w:rsidTr="00894F84">
        <w:tc>
          <w:tcPr>
            <w:tcW w:w="1696" w:type="dxa"/>
          </w:tcPr>
          <w:p w14:paraId="44627526" w14:textId="71B6A6C3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6600" w:type="dxa"/>
          </w:tcPr>
          <w:p w14:paraId="1035175D" w14:textId="6489D568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不支持的命令</w:t>
            </w:r>
          </w:p>
        </w:tc>
      </w:tr>
      <w:tr w:rsidR="006714E4" w14:paraId="178F6460" w14:textId="77777777" w:rsidTr="00894F84">
        <w:tc>
          <w:tcPr>
            <w:tcW w:w="1696" w:type="dxa"/>
          </w:tcPr>
          <w:p w14:paraId="48DE587A" w14:textId="5DB1BB84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6600" w:type="dxa"/>
          </w:tcPr>
          <w:p w14:paraId="14F50A0D" w14:textId="783D0E84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无法识别的参数</w:t>
            </w:r>
          </w:p>
        </w:tc>
      </w:tr>
      <w:tr w:rsidR="006714E4" w14:paraId="6FF61478" w14:textId="77777777" w:rsidTr="00894F84">
        <w:tc>
          <w:tcPr>
            <w:tcW w:w="1696" w:type="dxa"/>
          </w:tcPr>
          <w:p w14:paraId="5F55CB40" w14:textId="4E7C376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6600" w:type="dxa"/>
          </w:tcPr>
          <w:p w14:paraId="7963425E" w14:textId="3FFA4166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参数值非法</w:t>
            </w:r>
          </w:p>
        </w:tc>
      </w:tr>
      <w:tr w:rsidR="006714E4" w14:paraId="6E1934C6" w14:textId="77777777" w:rsidTr="00894F84">
        <w:tc>
          <w:tcPr>
            <w:tcW w:w="1696" w:type="dxa"/>
          </w:tcPr>
          <w:p w14:paraId="4DDD8F1F" w14:textId="6DF10619" w:rsidR="006714E4" w:rsidRDefault="00B11482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6600" w:type="dxa"/>
          </w:tcPr>
          <w:p w14:paraId="47C866B6" w14:textId="67782917" w:rsidR="006714E4" w:rsidRDefault="00B11482" w:rsidP="006714E4">
            <w:pPr>
              <w:pStyle w:val="-22"/>
              <w:ind w:firstLine="0"/>
            </w:pPr>
            <w:r>
              <w:rPr>
                <w:rFonts w:hint="eastAsia"/>
              </w:rPr>
              <w:t>非法的命令序列</w:t>
            </w:r>
            <w:r w:rsidR="00A860AF">
              <w:rPr>
                <w:rFonts w:hint="eastAsia"/>
              </w:rPr>
              <w:t>（时机不正确）</w:t>
            </w:r>
          </w:p>
        </w:tc>
      </w:tr>
      <w:tr w:rsidR="006714E4" w14:paraId="55A8487C" w14:textId="77777777" w:rsidTr="00894F84">
        <w:tc>
          <w:tcPr>
            <w:tcW w:w="1696" w:type="dxa"/>
          </w:tcPr>
          <w:p w14:paraId="79978582" w14:textId="7AAE016A" w:rsidR="006714E4" w:rsidRDefault="00A860AF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6600" w:type="dxa"/>
          </w:tcPr>
          <w:p w14:paraId="44E9BA99" w14:textId="5134C193" w:rsidR="006714E4" w:rsidRDefault="00012844" w:rsidP="006714E4">
            <w:pPr>
              <w:pStyle w:val="-22"/>
              <w:ind w:firstLine="0"/>
            </w:pPr>
            <w:r>
              <w:rPr>
                <w:rFonts w:hint="eastAsia"/>
              </w:rPr>
              <w:t>状态异常</w:t>
            </w:r>
          </w:p>
        </w:tc>
      </w:tr>
      <w:tr w:rsidR="00A860AF" w14:paraId="0661C91C" w14:textId="77777777" w:rsidTr="00894F84">
        <w:tc>
          <w:tcPr>
            <w:tcW w:w="1696" w:type="dxa"/>
          </w:tcPr>
          <w:p w14:paraId="1CB70F7D" w14:textId="77777777" w:rsidR="00A860AF" w:rsidRDefault="00A860AF" w:rsidP="006714E4">
            <w:pPr>
              <w:pStyle w:val="-22"/>
              <w:ind w:firstLine="0"/>
            </w:pPr>
          </w:p>
        </w:tc>
        <w:tc>
          <w:tcPr>
            <w:tcW w:w="6600" w:type="dxa"/>
          </w:tcPr>
          <w:p w14:paraId="35D9FA3D" w14:textId="77777777" w:rsidR="00A860AF" w:rsidRDefault="00A860AF" w:rsidP="006714E4">
            <w:pPr>
              <w:pStyle w:val="-22"/>
              <w:ind w:firstLine="0"/>
            </w:pPr>
          </w:p>
        </w:tc>
      </w:tr>
    </w:tbl>
    <w:p w14:paraId="15422167" w14:textId="77777777" w:rsidR="00894F84" w:rsidRDefault="00894F84" w:rsidP="001D338A">
      <w:pPr>
        <w:pStyle w:val="-22"/>
      </w:pPr>
    </w:p>
    <w:p w14:paraId="2572BB7D" w14:textId="77777777" w:rsidR="00062680" w:rsidRDefault="00062680" w:rsidP="001D338A">
      <w:pPr>
        <w:pStyle w:val="-22"/>
      </w:pPr>
    </w:p>
    <w:p w14:paraId="5A9D92EE" w14:textId="79C7010A" w:rsidR="00FB6530" w:rsidRDefault="00FB6530" w:rsidP="001D338A">
      <w:pPr>
        <w:pStyle w:val="-22"/>
      </w:pPr>
      <w:r>
        <w:rPr>
          <w:rFonts w:hint="eastAsia"/>
        </w:rPr>
        <w:t>消息特定错误码定义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B6530" w14:paraId="7D2C83D9" w14:textId="77777777" w:rsidTr="00FB6530">
        <w:tc>
          <w:tcPr>
            <w:tcW w:w="1696" w:type="dxa"/>
          </w:tcPr>
          <w:p w14:paraId="4CED1F2F" w14:textId="3FE9076B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600" w:type="dxa"/>
          </w:tcPr>
          <w:p w14:paraId="3FD22D9C" w14:textId="69CE6A09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FB6530" w14:paraId="22F8DAA7" w14:textId="77777777" w:rsidTr="00FB6530">
        <w:tc>
          <w:tcPr>
            <w:tcW w:w="1696" w:type="dxa"/>
          </w:tcPr>
          <w:p w14:paraId="2FCB154B" w14:textId="673C2A78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0xA0</w:t>
            </w:r>
          </w:p>
        </w:tc>
        <w:tc>
          <w:tcPr>
            <w:tcW w:w="6600" w:type="dxa"/>
          </w:tcPr>
          <w:p w14:paraId="1CFCA2A8" w14:textId="4A0044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指定的片槽上没有玻片</w:t>
            </w:r>
          </w:p>
        </w:tc>
      </w:tr>
      <w:tr w:rsidR="00FB6530" w14:paraId="6F24D54C" w14:textId="77777777" w:rsidTr="00FB6530">
        <w:tc>
          <w:tcPr>
            <w:tcW w:w="1696" w:type="dxa"/>
          </w:tcPr>
          <w:p w14:paraId="1C3A664D" w14:textId="092EEAAC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</w:t>
            </w:r>
            <w:r>
              <w:t>1</w:t>
            </w:r>
          </w:p>
        </w:tc>
        <w:tc>
          <w:tcPr>
            <w:tcW w:w="6600" w:type="dxa"/>
          </w:tcPr>
          <w:p w14:paraId="077358DD" w14:textId="2572EE76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步进电机过载</w:t>
            </w:r>
          </w:p>
        </w:tc>
      </w:tr>
      <w:tr w:rsidR="00FB6530" w14:paraId="722226AB" w14:textId="77777777" w:rsidTr="00FB6530">
        <w:tc>
          <w:tcPr>
            <w:tcW w:w="1696" w:type="dxa"/>
          </w:tcPr>
          <w:p w14:paraId="0CD7B10B" w14:textId="47709174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lastRenderedPageBreak/>
              <w:t>0xA</w:t>
            </w:r>
            <w:r>
              <w:t>2</w:t>
            </w:r>
          </w:p>
        </w:tc>
        <w:tc>
          <w:tcPr>
            <w:tcW w:w="6600" w:type="dxa"/>
          </w:tcPr>
          <w:p w14:paraId="49AFA38D" w14:textId="665ACF86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舵机异常</w:t>
            </w:r>
          </w:p>
        </w:tc>
      </w:tr>
      <w:tr w:rsidR="00FB6530" w14:paraId="0081695A" w14:textId="77777777" w:rsidTr="00FB6530">
        <w:tc>
          <w:tcPr>
            <w:tcW w:w="1696" w:type="dxa"/>
          </w:tcPr>
          <w:p w14:paraId="384B9064" w14:textId="7F71EE4C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</w:t>
            </w:r>
            <w:r>
              <w:t>3</w:t>
            </w:r>
          </w:p>
        </w:tc>
        <w:tc>
          <w:tcPr>
            <w:tcW w:w="6600" w:type="dxa"/>
          </w:tcPr>
          <w:p w14:paraId="45EF183B" w14:textId="772DDE70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夹取失败</w:t>
            </w:r>
          </w:p>
        </w:tc>
      </w:tr>
      <w:tr w:rsidR="00FB6530" w14:paraId="6CA84260" w14:textId="77777777" w:rsidTr="00FB6530">
        <w:tc>
          <w:tcPr>
            <w:tcW w:w="1696" w:type="dxa"/>
          </w:tcPr>
          <w:p w14:paraId="308C5278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600" w:type="dxa"/>
          </w:tcPr>
          <w:p w14:paraId="124498D8" w14:textId="77777777" w:rsidR="00FB6530" w:rsidRDefault="00FB6530" w:rsidP="001D338A">
            <w:pPr>
              <w:pStyle w:val="-22"/>
              <w:ind w:firstLine="0"/>
            </w:pPr>
          </w:p>
        </w:tc>
      </w:tr>
    </w:tbl>
    <w:p w14:paraId="11636697" w14:textId="2D636601" w:rsidR="00FB6530" w:rsidRDefault="00FB6530" w:rsidP="001D338A">
      <w:pPr>
        <w:pStyle w:val="-22"/>
      </w:pPr>
    </w:p>
    <w:p w14:paraId="594D0236" w14:textId="77777777" w:rsidR="00FB6530" w:rsidRDefault="00FB6530" w:rsidP="001D338A">
      <w:pPr>
        <w:pStyle w:val="-22"/>
      </w:pPr>
    </w:p>
    <w:p w14:paraId="55458CF8" w14:textId="26B809FF" w:rsidR="0010649A" w:rsidRDefault="0010649A" w:rsidP="0010649A">
      <w:pPr>
        <w:pStyle w:val="1"/>
      </w:pPr>
      <w:r>
        <w:rPr>
          <w:rFonts w:hint="eastAsia"/>
        </w:rPr>
        <w:t>还片操作增加错误原因</w:t>
      </w:r>
    </w:p>
    <w:p w14:paraId="683DE660" w14:textId="3C81F79E" w:rsidR="0010649A" w:rsidRPr="0010649A" w:rsidRDefault="00FB6530" w:rsidP="0010649A">
      <w:pPr>
        <w:pStyle w:val="-22"/>
        <w:ind w:firstLine="0"/>
      </w:pPr>
      <w:r>
        <w:rPr>
          <w:rFonts w:hint="eastAsia"/>
        </w:rPr>
        <w:t>还片操作增加错误原因。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10649A" w14:paraId="04E44339" w14:textId="77777777" w:rsidTr="00FB6530">
        <w:trPr>
          <w:cantSplit/>
          <w:tblHeader/>
        </w:trPr>
        <w:tc>
          <w:tcPr>
            <w:tcW w:w="1696" w:type="dxa"/>
            <w:shd w:val="clear" w:color="auto" w:fill="F2F2F2" w:themeFill="background1" w:themeFillShade="F2"/>
          </w:tcPr>
          <w:p w14:paraId="29BBDA60" w14:textId="77777777" w:rsidR="0010649A" w:rsidRDefault="0010649A" w:rsidP="00025010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B56520" w14:textId="77777777" w:rsidR="0010649A" w:rsidRDefault="0010649A" w:rsidP="00025010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7F544B5" w14:textId="77777777" w:rsidR="0010649A" w:rsidRDefault="0010649A" w:rsidP="00025010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3759A38E" w14:textId="77777777" w:rsidR="0010649A" w:rsidRDefault="0010649A" w:rsidP="00025010">
            <w:r>
              <w:rPr>
                <w:rFonts w:hint="eastAsia"/>
              </w:rPr>
              <w:t>说明</w:t>
            </w:r>
          </w:p>
        </w:tc>
      </w:tr>
      <w:tr w:rsidR="0010649A" w:rsidRPr="00EF624B" w14:paraId="339F3803" w14:textId="77777777" w:rsidTr="00FB6530">
        <w:trPr>
          <w:cantSplit/>
        </w:trPr>
        <w:tc>
          <w:tcPr>
            <w:tcW w:w="1696" w:type="dxa"/>
          </w:tcPr>
          <w:p w14:paraId="475FE083" w14:textId="77777777" w:rsidR="0010649A" w:rsidRPr="00EF624B" w:rsidRDefault="0010649A" w:rsidP="00025010">
            <w:bookmarkStart w:id="3" w:name="_Hlk41208624"/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4434E28C" w14:textId="77777777" w:rsidR="0010649A" w:rsidRPr="00EF624B" w:rsidRDefault="0010649A" w:rsidP="00025010">
            <w:r w:rsidRPr="00EF624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BE3F059" w14:textId="3DA51EEB" w:rsidR="0010649A" w:rsidRPr="00EF624B" w:rsidRDefault="0010649A" w:rsidP="00025010"/>
        </w:tc>
        <w:tc>
          <w:tcPr>
            <w:tcW w:w="4395" w:type="dxa"/>
          </w:tcPr>
          <w:p w14:paraId="328857DB" w14:textId="6206E5A7" w:rsidR="0010649A" w:rsidRPr="00EF624B" w:rsidRDefault="0010649A" w:rsidP="00025010"/>
        </w:tc>
      </w:tr>
      <w:bookmarkEnd w:id="3"/>
      <w:tr w:rsidR="0010649A" w14:paraId="2E4DFAD4" w14:textId="77777777" w:rsidTr="00FB6530">
        <w:trPr>
          <w:cantSplit/>
        </w:trPr>
        <w:tc>
          <w:tcPr>
            <w:tcW w:w="1696" w:type="dxa"/>
          </w:tcPr>
          <w:p w14:paraId="7E34A18E" w14:textId="77777777" w:rsidR="0010649A" w:rsidRDefault="0010649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4426B5F4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C1F24BD" w14:textId="77777777" w:rsidR="0010649A" w:rsidRDefault="0010649A" w:rsidP="00025010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71D12AFE" w14:textId="77777777" w:rsidR="0010649A" w:rsidRDefault="0010649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006B454B" w14:textId="77777777" w:rsidR="0010649A" w:rsidRDefault="0010649A" w:rsidP="00025010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10649A" w14:paraId="60D0B127" w14:textId="77777777" w:rsidTr="00FB6530">
        <w:trPr>
          <w:cantSplit/>
        </w:trPr>
        <w:tc>
          <w:tcPr>
            <w:tcW w:w="1696" w:type="dxa"/>
          </w:tcPr>
          <w:p w14:paraId="009C73C8" w14:textId="77777777" w:rsidR="0010649A" w:rsidRDefault="0010649A" w:rsidP="00025010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0D1279B1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8D335B6" w14:textId="46678239" w:rsidR="0010649A" w:rsidRDefault="0010649A" w:rsidP="00025010">
            <w:r>
              <w:rPr>
                <w:rFonts w:hint="eastAsia"/>
              </w:rPr>
              <w:t>0x</w:t>
            </w:r>
            <w:r>
              <w:t>0</w:t>
            </w:r>
            <w:r w:rsidR="00D15FCC">
              <w:t>5</w:t>
            </w:r>
          </w:p>
        </w:tc>
        <w:tc>
          <w:tcPr>
            <w:tcW w:w="4395" w:type="dxa"/>
          </w:tcPr>
          <w:p w14:paraId="79C04980" w14:textId="77777777" w:rsidR="0010649A" w:rsidRDefault="0010649A" w:rsidP="00025010">
            <w:r>
              <w:rPr>
                <w:rFonts w:hint="eastAsia"/>
              </w:rPr>
              <w:t>命令字</w:t>
            </w:r>
          </w:p>
        </w:tc>
      </w:tr>
      <w:tr w:rsidR="0010649A" w14:paraId="2B7F3A51" w14:textId="77777777" w:rsidTr="00FB6530">
        <w:trPr>
          <w:cantSplit/>
        </w:trPr>
        <w:tc>
          <w:tcPr>
            <w:tcW w:w="1696" w:type="dxa"/>
          </w:tcPr>
          <w:p w14:paraId="41291689" w14:textId="77777777" w:rsidR="0010649A" w:rsidRDefault="0010649A" w:rsidP="0002501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605258CA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225211D" w14:textId="77777777" w:rsidR="0010649A" w:rsidRDefault="0010649A" w:rsidP="00025010">
            <w:r>
              <w:rPr>
                <w:rFonts w:hint="eastAsia"/>
              </w:rPr>
              <w:t>0..</w:t>
            </w:r>
            <w:r>
              <w:t>3</w:t>
            </w:r>
          </w:p>
        </w:tc>
        <w:tc>
          <w:tcPr>
            <w:tcW w:w="4395" w:type="dxa"/>
          </w:tcPr>
          <w:p w14:paraId="7574264E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SUCCESS</w:t>
            </w:r>
          </w:p>
          <w:p w14:paraId="03EE7733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FAIL</w:t>
            </w:r>
          </w:p>
          <w:p w14:paraId="6E5F928D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RECVED</w:t>
            </w:r>
          </w:p>
          <w:p w14:paraId="63861FCF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BUSY</w:t>
            </w:r>
          </w:p>
        </w:tc>
      </w:tr>
      <w:tr w:rsidR="0010649A" w:rsidRPr="0010649A" w14:paraId="4D468973" w14:textId="77777777" w:rsidTr="00FB6530">
        <w:trPr>
          <w:cantSplit/>
        </w:trPr>
        <w:tc>
          <w:tcPr>
            <w:tcW w:w="1696" w:type="dxa"/>
          </w:tcPr>
          <w:p w14:paraId="4AED0167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Cause</w:t>
            </w:r>
          </w:p>
        </w:tc>
        <w:tc>
          <w:tcPr>
            <w:tcW w:w="1134" w:type="dxa"/>
          </w:tcPr>
          <w:p w14:paraId="015BAD4E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..N</w:t>
            </w:r>
          </w:p>
        </w:tc>
        <w:tc>
          <w:tcPr>
            <w:tcW w:w="1134" w:type="dxa"/>
          </w:tcPr>
          <w:p w14:paraId="3514377E" w14:textId="77777777" w:rsidR="0010649A" w:rsidRPr="0010649A" w:rsidRDefault="0010649A" w:rsidP="00025010">
            <w:pPr>
              <w:rPr>
                <w:color w:val="FF0000"/>
              </w:rPr>
            </w:pPr>
          </w:p>
        </w:tc>
        <w:tc>
          <w:tcPr>
            <w:tcW w:w="4395" w:type="dxa"/>
          </w:tcPr>
          <w:p w14:paraId="63A1B26A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详细错误信息</w:t>
            </w:r>
          </w:p>
        </w:tc>
      </w:tr>
    </w:tbl>
    <w:p w14:paraId="20E23371" w14:textId="77777777" w:rsidR="0010649A" w:rsidRDefault="0010649A" w:rsidP="001D338A">
      <w:pPr>
        <w:pStyle w:val="-22"/>
      </w:pPr>
    </w:p>
    <w:p w14:paraId="03F31711" w14:textId="0E3AF7FC" w:rsidR="0010649A" w:rsidRDefault="00FB6530" w:rsidP="001D338A">
      <w:pPr>
        <w:pStyle w:val="-22"/>
      </w:pPr>
      <w:r>
        <w:rPr>
          <w:rFonts w:hint="eastAsia"/>
        </w:rPr>
        <w:t>消息特定错误码定义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B6530" w14:paraId="5B8F785E" w14:textId="77777777" w:rsidTr="00FB6530"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2EE7BF" w14:textId="1EAF566B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7D50BE" w14:textId="4793158C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FB6530" w14:paraId="2FEBBC1D" w14:textId="77777777" w:rsidTr="00FB6530">
        <w:trPr>
          <w:cantSplit/>
        </w:trPr>
        <w:tc>
          <w:tcPr>
            <w:tcW w:w="2122" w:type="dxa"/>
            <w:tcBorders>
              <w:top w:val="single" w:sz="4" w:space="0" w:color="auto"/>
            </w:tcBorders>
          </w:tcPr>
          <w:p w14:paraId="2A0984D8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A3A0C03" w14:textId="77777777" w:rsidR="00FB6530" w:rsidRDefault="00FB6530" w:rsidP="001D338A">
            <w:pPr>
              <w:pStyle w:val="-22"/>
              <w:ind w:firstLine="0"/>
            </w:pPr>
          </w:p>
        </w:tc>
      </w:tr>
      <w:tr w:rsidR="00FB6530" w14:paraId="123BAC29" w14:textId="77777777" w:rsidTr="00FB6530">
        <w:trPr>
          <w:cantSplit/>
        </w:trPr>
        <w:tc>
          <w:tcPr>
            <w:tcW w:w="2122" w:type="dxa"/>
          </w:tcPr>
          <w:p w14:paraId="019C6308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</w:tcPr>
          <w:p w14:paraId="678FC9C0" w14:textId="77777777" w:rsidR="00FB6530" w:rsidRDefault="00FB6530" w:rsidP="001D338A">
            <w:pPr>
              <w:pStyle w:val="-22"/>
              <w:ind w:firstLine="0"/>
            </w:pPr>
          </w:p>
        </w:tc>
      </w:tr>
      <w:tr w:rsidR="00FB6530" w14:paraId="3B93584D" w14:textId="77777777" w:rsidTr="00FB6530">
        <w:trPr>
          <w:cantSplit/>
        </w:trPr>
        <w:tc>
          <w:tcPr>
            <w:tcW w:w="2122" w:type="dxa"/>
          </w:tcPr>
          <w:p w14:paraId="164864EF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</w:tcPr>
          <w:p w14:paraId="7254D59A" w14:textId="77777777" w:rsidR="00FB6530" w:rsidRDefault="00FB6530" w:rsidP="001D338A">
            <w:pPr>
              <w:pStyle w:val="-22"/>
              <w:ind w:firstLine="0"/>
            </w:pPr>
          </w:p>
        </w:tc>
      </w:tr>
    </w:tbl>
    <w:p w14:paraId="43FAF94E" w14:textId="77777777" w:rsidR="00FB6530" w:rsidRPr="001D338A" w:rsidRDefault="00FB6530" w:rsidP="001D338A">
      <w:pPr>
        <w:pStyle w:val="-22"/>
      </w:pPr>
    </w:p>
    <w:p w14:paraId="381F1047" w14:textId="1AC0380E" w:rsidR="00F26C69" w:rsidRDefault="00F26C69" w:rsidP="00B9516D">
      <w:pPr>
        <w:pStyle w:val="-22"/>
      </w:pPr>
    </w:p>
    <w:p w14:paraId="56C8FA8F" w14:textId="77777777" w:rsidR="00F26C69" w:rsidRPr="00F26C69" w:rsidRDefault="00F26C69" w:rsidP="00F26C69">
      <w:pPr>
        <w:pStyle w:val="1"/>
      </w:pPr>
      <w:r>
        <w:rPr>
          <w:rFonts w:hint="eastAsia"/>
        </w:rPr>
        <w:t>增加心跳检测机制</w:t>
      </w:r>
    </w:p>
    <w:p w14:paraId="5B3336C5" w14:textId="156CA2B6" w:rsidR="00F26C69" w:rsidRDefault="00EF624B" w:rsidP="00B9516D">
      <w:pPr>
        <w:pStyle w:val="-22"/>
      </w:pPr>
      <w:r>
        <w:rPr>
          <w:rFonts w:hint="eastAsia"/>
        </w:rPr>
        <w:t>在扫描仪使用过程中，主机和送片机之间的消息通信链路状态需要被了解，当通信链路出现异常时，需要通知用户进行处理，以及可能采取的自愈措施。</w:t>
      </w:r>
    </w:p>
    <w:p w14:paraId="1A121D27" w14:textId="09CD3CFE" w:rsidR="009F5538" w:rsidRDefault="00EF624B" w:rsidP="009F5538">
      <w:pPr>
        <w:pStyle w:val="-22"/>
      </w:pPr>
      <w:r>
        <w:rPr>
          <w:rFonts w:hint="eastAsia"/>
        </w:rPr>
        <w:t>需要增加心跳检测机制。</w:t>
      </w:r>
      <w:r w:rsidR="009F5538">
        <w:rPr>
          <w:rFonts w:hint="eastAsia"/>
        </w:rPr>
        <w:t>心跳消息为对称消息，上位机和下位机对称下发。Status中填写发送消息时没有收到对端任何消息（含其他命令、响应消息）的周期数。</w:t>
      </w:r>
    </w:p>
    <w:p w14:paraId="537F591F" w14:textId="2530F6F1" w:rsidR="009F5538" w:rsidRDefault="009F5538" w:rsidP="00B9516D">
      <w:pPr>
        <w:pStyle w:val="-22"/>
      </w:pPr>
      <w:r>
        <w:rPr>
          <w:rFonts w:hint="eastAsia"/>
        </w:rPr>
        <w:lastRenderedPageBreak/>
        <w:t>对通信两端任意一方来说，收到对端发送的心跳消息说明接收通道链路正常，心跳消息中的Status大于0说明发送链路可能存在问题。</w:t>
      </w:r>
    </w:p>
    <w:p w14:paraId="627E4966" w14:textId="4EA4FFC7" w:rsidR="009F5538" w:rsidRDefault="009F5538" w:rsidP="00B9516D">
      <w:pPr>
        <w:pStyle w:val="-22"/>
      </w:pPr>
      <w:r>
        <w:rPr>
          <w:rFonts w:hint="eastAsia"/>
        </w:rPr>
        <w:t>通过是否能收到心跳消息，心跳消息中的Status字节就可以判断通信链路的双向状态。</w:t>
      </w:r>
    </w:p>
    <w:p w14:paraId="7EAD1CE8" w14:textId="77777777" w:rsidR="00EF624B" w:rsidRPr="009F5538" w:rsidRDefault="00EF624B" w:rsidP="00B9516D">
      <w:pPr>
        <w:pStyle w:val="-22"/>
      </w:pPr>
    </w:p>
    <w:p w14:paraId="1E355CEC" w14:textId="1964CCD9" w:rsidR="00EF624B" w:rsidRDefault="00EF624B" w:rsidP="00EF624B">
      <w:pPr>
        <w:pStyle w:val="2"/>
      </w:pPr>
      <w:r>
        <w:rPr>
          <w:rFonts w:hint="eastAsia"/>
        </w:rPr>
        <w:t>消息定义</w:t>
      </w:r>
    </w:p>
    <w:p w14:paraId="45F1EE05" w14:textId="3F0A11DD" w:rsidR="00EF624B" w:rsidRDefault="00EF624B" w:rsidP="00B9516D">
      <w:pPr>
        <w:pStyle w:val="-22"/>
      </w:pPr>
      <w:r>
        <w:rPr>
          <w:rFonts w:hint="eastAsia"/>
        </w:rPr>
        <w:t>双向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EF624B" w14:paraId="3D4ED030" w14:textId="77777777" w:rsidTr="00EF624B">
        <w:tc>
          <w:tcPr>
            <w:tcW w:w="1696" w:type="dxa"/>
          </w:tcPr>
          <w:p w14:paraId="4AED6681" w14:textId="77777777" w:rsidR="00EF624B" w:rsidRDefault="00EF624B" w:rsidP="00EF624B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10825043" w14:textId="77777777" w:rsidR="00EF624B" w:rsidRDefault="00EF624B" w:rsidP="00EF624B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</w:tcPr>
          <w:p w14:paraId="724DD54E" w14:textId="77777777" w:rsidR="00EF624B" w:rsidRDefault="00EF624B" w:rsidP="00EF624B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</w:tcPr>
          <w:p w14:paraId="2EFD0FAB" w14:textId="77777777" w:rsidR="00EF624B" w:rsidRDefault="00EF624B" w:rsidP="00EF624B">
            <w:r>
              <w:rPr>
                <w:rFonts w:hint="eastAsia"/>
              </w:rPr>
              <w:t>说明</w:t>
            </w:r>
          </w:p>
        </w:tc>
      </w:tr>
      <w:tr w:rsidR="00B00313" w:rsidRPr="00EF624B" w14:paraId="78E35C73" w14:textId="77777777" w:rsidTr="00025010">
        <w:tc>
          <w:tcPr>
            <w:tcW w:w="1696" w:type="dxa"/>
          </w:tcPr>
          <w:p w14:paraId="2B4C8EBE" w14:textId="77777777" w:rsidR="00B00313" w:rsidRPr="00EF624B" w:rsidRDefault="00B00313" w:rsidP="00025010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330CE1AC" w14:textId="77777777" w:rsidR="00B00313" w:rsidRPr="00EF624B" w:rsidRDefault="00B00313" w:rsidP="00025010">
            <w:r w:rsidRPr="00EF624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03A4460" w14:textId="77777777" w:rsidR="00B00313" w:rsidRPr="00EF624B" w:rsidRDefault="00B00313" w:rsidP="00025010">
            <w:r>
              <w:t>0</w:t>
            </w:r>
            <w:r>
              <w:rPr>
                <w:rFonts w:hint="eastAsia"/>
              </w:rPr>
              <w:t>x</w:t>
            </w:r>
            <w:r>
              <w:t>0000</w:t>
            </w:r>
          </w:p>
        </w:tc>
        <w:tc>
          <w:tcPr>
            <w:tcW w:w="4395" w:type="dxa"/>
          </w:tcPr>
          <w:p w14:paraId="265DD5E4" w14:textId="77777777" w:rsidR="00B00313" w:rsidRPr="00EF624B" w:rsidRDefault="00B00313" w:rsidP="00025010">
            <w:r>
              <w:rPr>
                <w:rFonts w:hint="eastAsia"/>
              </w:rPr>
              <w:t>固定0x</w:t>
            </w:r>
            <w:r>
              <w:t>0000</w:t>
            </w:r>
          </w:p>
        </w:tc>
      </w:tr>
      <w:tr w:rsidR="00EF624B" w14:paraId="63D660B3" w14:textId="77777777" w:rsidTr="00EF624B">
        <w:tc>
          <w:tcPr>
            <w:tcW w:w="1696" w:type="dxa"/>
          </w:tcPr>
          <w:p w14:paraId="715A7C4F" w14:textId="77777777" w:rsidR="00EF624B" w:rsidRDefault="00EF624B" w:rsidP="00EF624B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375FD185" w14:textId="77777777" w:rsidR="00EF624B" w:rsidRDefault="00EF624B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1F5A7AA" w14:textId="77777777" w:rsidR="00EF624B" w:rsidRDefault="00EF624B" w:rsidP="00EF624B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782E287B" w14:textId="77777777" w:rsidR="00EF624B" w:rsidRDefault="00EF624B" w:rsidP="00EF624B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1DD3DD1D" w14:textId="77777777" w:rsidR="00EF624B" w:rsidRDefault="00EF624B" w:rsidP="00EF624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EF624B" w14:paraId="0CB681EF" w14:textId="77777777" w:rsidTr="00EF624B">
        <w:tc>
          <w:tcPr>
            <w:tcW w:w="1696" w:type="dxa"/>
          </w:tcPr>
          <w:p w14:paraId="200ABD82" w14:textId="77777777" w:rsidR="00EF624B" w:rsidRDefault="00EF624B" w:rsidP="00EF624B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5714DD8C" w14:textId="77777777" w:rsidR="00EF624B" w:rsidRDefault="00EF624B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6841BF9" w14:textId="77777777" w:rsidR="00EF624B" w:rsidRDefault="00EF624B" w:rsidP="00EF624B"/>
        </w:tc>
        <w:tc>
          <w:tcPr>
            <w:tcW w:w="4395" w:type="dxa"/>
          </w:tcPr>
          <w:p w14:paraId="253210AD" w14:textId="77777777" w:rsidR="00EF624B" w:rsidRDefault="00EF624B" w:rsidP="00EF624B">
            <w:r>
              <w:rPr>
                <w:rFonts w:hint="eastAsia"/>
              </w:rPr>
              <w:t>命令字</w:t>
            </w:r>
          </w:p>
        </w:tc>
      </w:tr>
      <w:tr w:rsidR="00EF624B" w14:paraId="018CEA0E" w14:textId="77777777" w:rsidTr="00EF624B">
        <w:tc>
          <w:tcPr>
            <w:tcW w:w="1696" w:type="dxa"/>
          </w:tcPr>
          <w:p w14:paraId="32A91815" w14:textId="5662B811" w:rsidR="00EF624B" w:rsidRDefault="00EF624B" w:rsidP="00EF624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1C0DB4EC" w14:textId="243C3C4B" w:rsidR="00EF624B" w:rsidRDefault="00EF624B" w:rsidP="00EF624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E28CA9" w14:textId="2EE2EF6F" w:rsidR="00EF624B" w:rsidRDefault="00A55A70" w:rsidP="00EF624B">
            <w:r>
              <w:rPr>
                <w:rFonts w:hint="eastAsia"/>
              </w:rPr>
              <w:t>0..</w:t>
            </w:r>
            <w:r>
              <w:t>255</w:t>
            </w:r>
          </w:p>
        </w:tc>
        <w:tc>
          <w:tcPr>
            <w:tcW w:w="4395" w:type="dxa"/>
          </w:tcPr>
          <w:p w14:paraId="123B21D0" w14:textId="77878397" w:rsidR="00EF624B" w:rsidRDefault="00A55A70" w:rsidP="00EF624B">
            <w:r>
              <w:rPr>
                <w:rFonts w:hint="eastAsia"/>
              </w:rPr>
              <w:t>没有收到对端消息的周期数</w:t>
            </w:r>
          </w:p>
        </w:tc>
      </w:tr>
    </w:tbl>
    <w:p w14:paraId="16DD93B0" w14:textId="6F88CAE2" w:rsidR="00F26C69" w:rsidRDefault="00F26C69" w:rsidP="00B9516D">
      <w:pPr>
        <w:pStyle w:val="-22"/>
      </w:pPr>
    </w:p>
    <w:p w14:paraId="6DDC434C" w14:textId="77777777" w:rsidR="00FB6530" w:rsidRDefault="00FB6530" w:rsidP="00B9516D">
      <w:pPr>
        <w:pStyle w:val="-22"/>
      </w:pPr>
    </w:p>
    <w:p w14:paraId="7D82F073" w14:textId="77777777" w:rsidR="00F26C69" w:rsidRDefault="00F26C69" w:rsidP="00B9516D">
      <w:pPr>
        <w:pStyle w:val="-22"/>
      </w:pPr>
    </w:p>
    <w:p w14:paraId="3F983CA9" w14:textId="697CE751" w:rsidR="00F26C69" w:rsidRDefault="00F26C69" w:rsidP="00F26C69">
      <w:pPr>
        <w:pStyle w:val="1"/>
      </w:pPr>
      <w:r>
        <w:rPr>
          <w:rFonts w:hint="eastAsia"/>
        </w:rPr>
        <w:t>增加开工协商</w:t>
      </w:r>
    </w:p>
    <w:p w14:paraId="23E630D2" w14:textId="7040C084" w:rsidR="00F26C69" w:rsidRDefault="00F26C69" w:rsidP="00F26C69">
      <w:pPr>
        <w:pStyle w:val="-22"/>
      </w:pPr>
      <w:r>
        <w:rPr>
          <w:rFonts w:hint="eastAsia"/>
        </w:rPr>
        <w:t>在使用过程中上位机和送片机都可能会在任何时刻发生重启行为，例如</w:t>
      </w:r>
      <w:r w:rsidR="00CC4AC3">
        <w:rPr>
          <w:rFonts w:hint="eastAsia"/>
        </w:rPr>
        <w:t>用户关闭了上位机软件，</w:t>
      </w:r>
      <w:r>
        <w:rPr>
          <w:rFonts w:hint="eastAsia"/>
        </w:rPr>
        <w:t>软件崩溃，硬件掉电等。</w:t>
      </w:r>
    </w:p>
    <w:p w14:paraId="10E62103" w14:textId="1788404A" w:rsidR="00CC4AC3" w:rsidRDefault="00CC4AC3" w:rsidP="00F26C69">
      <w:pPr>
        <w:pStyle w:val="-22"/>
      </w:pPr>
      <w:r>
        <w:rPr>
          <w:rFonts w:hint="eastAsia"/>
        </w:rPr>
        <w:t>当异常发生时，送片机的电机位置不能确定，当送片机上有玻片时，必须妥善处理。</w:t>
      </w:r>
    </w:p>
    <w:p w14:paraId="280D65F8" w14:textId="250D9371" w:rsidR="00F26C69" w:rsidRDefault="00F26C69" w:rsidP="00F26C69">
      <w:pPr>
        <w:pStyle w:val="-22"/>
      </w:pPr>
    </w:p>
    <w:p w14:paraId="14DE204F" w14:textId="67631ED7" w:rsidR="00F26C69" w:rsidRDefault="00CC4AC3" w:rsidP="00F26C69">
      <w:pPr>
        <w:pStyle w:val="-22"/>
      </w:pPr>
      <w:r>
        <w:rPr>
          <w:rFonts w:hint="eastAsia"/>
        </w:rPr>
        <w:t>当送片机复位后，需要通知上位机；上位机启动运行时，也需要通知下位机。</w:t>
      </w:r>
    </w:p>
    <w:p w14:paraId="60A31491" w14:textId="3034305D" w:rsidR="00CC4AC3" w:rsidRDefault="00CC4AC3" w:rsidP="00F26C69">
      <w:pPr>
        <w:pStyle w:val="-22"/>
      </w:pPr>
      <w:r>
        <w:rPr>
          <w:rFonts w:hint="eastAsia"/>
        </w:rPr>
        <w:t>这个过程由两条消息组成：</w:t>
      </w:r>
    </w:p>
    <w:p w14:paraId="5D303C52" w14:textId="7D1EAB74" w:rsidR="00CC4AC3" w:rsidRDefault="00CC4AC3" w:rsidP="00476466">
      <w:pPr>
        <w:pStyle w:val="-21"/>
      </w:pPr>
      <w:r>
        <w:rPr>
          <w:rFonts w:hint="eastAsia"/>
        </w:rPr>
        <w:t>INIT_IND消息，由送片机发给上位机，通知上位机自己发生了复位</w:t>
      </w:r>
      <w:r w:rsidR="00476466">
        <w:rPr>
          <w:rFonts w:hint="eastAsia"/>
        </w:rPr>
        <w:t>，等待主控下发KICKOFF命令做初始化。</w:t>
      </w:r>
    </w:p>
    <w:p w14:paraId="2E83C9E1" w14:textId="4B490C83" w:rsidR="00CC4AC3" w:rsidRDefault="00CC4AC3" w:rsidP="00476466">
      <w:pPr>
        <w:pStyle w:val="-21"/>
      </w:pPr>
      <w:r>
        <w:rPr>
          <w:rFonts w:hint="eastAsia"/>
        </w:rPr>
        <w:t>KICKOFF消息，由上位机发送给下位机，通知下位机</w:t>
      </w:r>
      <w:r w:rsidR="00476466">
        <w:rPr>
          <w:rFonts w:hint="eastAsia"/>
        </w:rPr>
        <w:t>做系统初始化</w:t>
      </w:r>
    </w:p>
    <w:p w14:paraId="27171D32" w14:textId="344153B7" w:rsidR="00B9516D" w:rsidRDefault="00B9516D" w:rsidP="00B9516D">
      <w:pPr>
        <w:pStyle w:val="-22"/>
      </w:pPr>
    </w:p>
    <w:p w14:paraId="49356D8B" w14:textId="21B85413" w:rsidR="00926E01" w:rsidRDefault="00926E01" w:rsidP="00926E01">
      <w:pPr>
        <w:pStyle w:val="2"/>
      </w:pPr>
      <w:r>
        <w:rPr>
          <w:rFonts w:hint="eastAsia"/>
        </w:rPr>
        <w:lastRenderedPageBreak/>
        <w:t>送片机</w:t>
      </w:r>
    </w:p>
    <w:p w14:paraId="36776821" w14:textId="5F12D5A3" w:rsidR="00476466" w:rsidRDefault="00476466" w:rsidP="00B9516D">
      <w:pPr>
        <w:pStyle w:val="-22"/>
      </w:pPr>
      <w:r>
        <w:rPr>
          <w:rFonts w:hint="eastAsia"/>
        </w:rPr>
        <w:t>送片机启动流程：</w:t>
      </w:r>
    </w:p>
    <w:p w14:paraId="709AAD12" w14:textId="01AECF90" w:rsidR="00476466" w:rsidRDefault="00476466" w:rsidP="00476466">
      <w:pPr>
        <w:pStyle w:val="-2"/>
      </w:pPr>
      <w:r>
        <w:rPr>
          <w:rFonts w:hint="eastAsia"/>
        </w:rPr>
        <w:t>送片机启动后，以1</w:t>
      </w:r>
      <w:r>
        <w:t>0</w:t>
      </w:r>
      <w:r>
        <w:rPr>
          <w:rFonts w:hint="eastAsia"/>
        </w:rPr>
        <w:t>秒钟间隔向主控发送INIT_IND消息，直到收到主控的KICKOFF命令。</w:t>
      </w:r>
    </w:p>
    <w:p w14:paraId="2A5D8056" w14:textId="30607005" w:rsidR="00476466" w:rsidRDefault="00476466" w:rsidP="00476466">
      <w:pPr>
        <w:pStyle w:val="-2"/>
      </w:pPr>
      <w:r>
        <w:rPr>
          <w:rFonts w:hint="eastAsia"/>
        </w:rPr>
        <w:t>送片机检测本机故障状态，判断是否有必须人工干预解决的。如果有，则给主控上报KICKOFF_FAIL，并携带故障信息。并继续等待主控的新的KICKOFF命令。</w:t>
      </w:r>
    </w:p>
    <w:p w14:paraId="7EB64E39" w14:textId="1BEBBEA1" w:rsidR="00476466" w:rsidRDefault="00476466" w:rsidP="00476466">
      <w:pPr>
        <w:pStyle w:val="-2"/>
      </w:pPr>
      <w:r>
        <w:rPr>
          <w:rFonts w:hint="eastAsia"/>
        </w:rPr>
        <w:t>若没有异常，则执行初始化操作，给主控上报KICKOFF_SUCC消息。</w:t>
      </w:r>
    </w:p>
    <w:p w14:paraId="3DFCD997" w14:textId="662B8A0D" w:rsidR="00476466" w:rsidRDefault="00476466" w:rsidP="00476466">
      <w:pPr>
        <w:pStyle w:val="-2"/>
      </w:pPr>
      <w:r>
        <w:rPr>
          <w:rFonts w:hint="eastAsia"/>
        </w:rPr>
        <w:t>送片机进入IDLE状态，可以接收命令</w:t>
      </w:r>
    </w:p>
    <w:p w14:paraId="2F5BF84E" w14:textId="76518B2B" w:rsidR="00926E01" w:rsidRDefault="00926E01" w:rsidP="00926E01">
      <w:pPr>
        <w:pStyle w:val="-22"/>
      </w:pPr>
    </w:p>
    <w:p w14:paraId="3154F1B9" w14:textId="77777777" w:rsidR="00926E01" w:rsidRDefault="00926E01" w:rsidP="00926E01">
      <w:pPr>
        <w:pStyle w:val="-22"/>
      </w:pPr>
    </w:p>
    <w:p w14:paraId="556DB39F" w14:textId="77777777" w:rsidR="00926E01" w:rsidRDefault="00926E01" w:rsidP="00926E01">
      <w:pPr>
        <w:pStyle w:val="ad"/>
        <w:keepNext/>
      </w:pPr>
      <w:r>
        <w:object w:dxaOrig="11535" w:dyaOrig="5640" w14:anchorId="2A861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03.1pt" o:ole="">
            <v:imagedata r:id="rId8" o:title=""/>
          </v:shape>
          <o:OLEObject Type="Embed" ProgID="Visio.Drawing.15" ShapeID="_x0000_i1025" DrawAspect="Content" ObjectID="_1651822516" r:id="rId9"/>
        </w:object>
      </w:r>
    </w:p>
    <w:p w14:paraId="31C69670" w14:textId="7234D2BF" w:rsidR="00926E01" w:rsidRDefault="00926E01" w:rsidP="00926E0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送片机开工状态机</w:t>
      </w:r>
    </w:p>
    <w:p w14:paraId="319BFDE7" w14:textId="77777777" w:rsidR="00926E01" w:rsidRDefault="00476466" w:rsidP="00926E01">
      <w:pPr>
        <w:pStyle w:val="ad"/>
        <w:keepNext/>
      </w:pPr>
      <w:r>
        <w:object w:dxaOrig="8476" w:dyaOrig="9676" w14:anchorId="081241BE">
          <v:shape id="_x0000_i1026" type="#_x0000_t75" style="width:414.75pt;height:473.85pt" o:ole="">
            <v:imagedata r:id="rId10" o:title=""/>
          </v:shape>
          <o:OLEObject Type="Embed" ProgID="Visio.Drawing.15" ShapeID="_x0000_i1026" DrawAspect="Content" ObjectID="_1651822517" r:id="rId11"/>
        </w:object>
      </w:r>
    </w:p>
    <w:p w14:paraId="505615FE" w14:textId="141B0FB0" w:rsidR="00476466" w:rsidRDefault="00926E01" w:rsidP="00926E0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送片机开工流程</w:t>
      </w:r>
    </w:p>
    <w:p w14:paraId="56280480" w14:textId="4C03FEE3" w:rsidR="00476466" w:rsidRDefault="00476466" w:rsidP="00476466"/>
    <w:p w14:paraId="50A7F054" w14:textId="7E1B5ECE" w:rsidR="00B9516D" w:rsidRDefault="00926E01" w:rsidP="00926E01">
      <w:pPr>
        <w:pStyle w:val="2"/>
      </w:pPr>
      <w:r>
        <w:rPr>
          <w:rFonts w:hint="eastAsia"/>
        </w:rPr>
        <w:t>上位机</w:t>
      </w:r>
    </w:p>
    <w:p w14:paraId="1FA741F4" w14:textId="15EA46A5" w:rsidR="00926E01" w:rsidRDefault="00926E01" w:rsidP="00926E01">
      <w:pPr>
        <w:pStyle w:val="-22"/>
      </w:pPr>
      <w:r>
        <w:rPr>
          <w:rFonts w:hint="eastAsia"/>
        </w:rPr>
        <w:t>上位机软件启动后，向送片机发送KICKOFF命令。</w:t>
      </w:r>
    </w:p>
    <w:p w14:paraId="62188E62" w14:textId="7BC9BBF8" w:rsidR="00926E01" w:rsidRDefault="00926E01" w:rsidP="00926E01">
      <w:pPr>
        <w:pStyle w:val="-22"/>
      </w:pPr>
      <w:r>
        <w:rPr>
          <w:rFonts w:hint="eastAsia"/>
        </w:rPr>
        <w:t>若</w:t>
      </w:r>
      <w:r>
        <w:t>10</w:t>
      </w:r>
      <w:r>
        <w:rPr>
          <w:rFonts w:hint="eastAsia"/>
        </w:rPr>
        <w:t>秒钟内收不到KICKOFF_RECV，则重复发送。</w:t>
      </w:r>
    </w:p>
    <w:p w14:paraId="053D12DB" w14:textId="7E5E3638" w:rsidR="00926E01" w:rsidRDefault="00926E01" w:rsidP="00926E01">
      <w:pPr>
        <w:pStyle w:val="-22"/>
      </w:pPr>
      <w:r>
        <w:rPr>
          <w:rFonts w:hint="eastAsia"/>
        </w:rPr>
        <w:t>若收到KICKOFF_RECV，则启动</w:t>
      </w:r>
      <w:r>
        <w:t>3</w:t>
      </w:r>
      <w:r>
        <w:rPr>
          <w:rFonts w:hint="eastAsia"/>
        </w:rPr>
        <w:t>分钟定时器，等待下一步响应：</w:t>
      </w:r>
    </w:p>
    <w:p w14:paraId="54AA8E32" w14:textId="5A287A08" w:rsidR="00926E01" w:rsidRDefault="00926E01" w:rsidP="00926E01">
      <w:pPr>
        <w:pStyle w:val="-22"/>
      </w:pPr>
      <w:r>
        <w:rPr>
          <w:rFonts w:hint="eastAsia"/>
        </w:rPr>
        <w:t>若收到KICKOFF_SUCC，则可以进入工作状态。</w:t>
      </w:r>
    </w:p>
    <w:p w14:paraId="5DDE70A7" w14:textId="5833FE9B" w:rsidR="00926E01" w:rsidRDefault="00926E01" w:rsidP="00926E01">
      <w:pPr>
        <w:pStyle w:val="-22"/>
      </w:pPr>
      <w:r>
        <w:rPr>
          <w:rFonts w:hint="eastAsia"/>
        </w:rPr>
        <w:lastRenderedPageBreak/>
        <w:t>若收到KICKOFF_FAIL，则根据错误信息向用户展现，并要求用户解决后确认，重新下发KICKOFF命令（新的序列号）</w:t>
      </w:r>
    </w:p>
    <w:p w14:paraId="5DBB74F8" w14:textId="7B718193" w:rsidR="00CA7E7F" w:rsidRDefault="00CA7E7F" w:rsidP="00926E01">
      <w:pPr>
        <w:pStyle w:val="-22"/>
      </w:pPr>
      <w:r>
        <w:rPr>
          <w:rFonts w:hint="eastAsia"/>
        </w:rPr>
        <w:t>在任何时刻，当上位机收到主控的INIT_IND消息，都进入KICKOFF状态。</w:t>
      </w:r>
    </w:p>
    <w:p w14:paraId="12A26A03" w14:textId="52F9E787" w:rsidR="00926E01" w:rsidRPr="00926E01" w:rsidRDefault="00CA7E7F" w:rsidP="00CA7E7F">
      <w:pPr>
        <w:pStyle w:val="ad"/>
      </w:pPr>
      <w:r>
        <w:object w:dxaOrig="9240" w:dyaOrig="6720" w14:anchorId="63FCFD16">
          <v:shape id="_x0000_i1027" type="#_x0000_t75" style="width:414.75pt;height:301.55pt" o:ole="">
            <v:imagedata r:id="rId12" o:title=""/>
          </v:shape>
          <o:OLEObject Type="Embed" ProgID="Visio.Drawing.15" ShapeID="_x0000_i1027" DrawAspect="Content" ObjectID="_1651822518" r:id="rId13"/>
        </w:object>
      </w:r>
    </w:p>
    <w:p w14:paraId="0DA3C589" w14:textId="3B7516B5" w:rsidR="00B9516D" w:rsidRDefault="00B9516D" w:rsidP="00B9516D">
      <w:pPr>
        <w:pStyle w:val="-22"/>
      </w:pPr>
    </w:p>
    <w:p w14:paraId="15F4F725" w14:textId="0AB7AFE1" w:rsidR="00CA7E7F" w:rsidRDefault="00CA7E7F" w:rsidP="00CA7E7F">
      <w:pPr>
        <w:pStyle w:val="2"/>
      </w:pPr>
      <w:r>
        <w:rPr>
          <w:rFonts w:hint="eastAsia"/>
        </w:rPr>
        <w:t>消息定义</w:t>
      </w:r>
    </w:p>
    <w:p w14:paraId="5430CE42" w14:textId="740F3C99" w:rsidR="00F46992" w:rsidRDefault="00CA7E7F" w:rsidP="00CA7E7F">
      <w:pPr>
        <w:pStyle w:val="3"/>
      </w:pPr>
      <w:r>
        <w:rPr>
          <w:rFonts w:hint="eastAsia"/>
        </w:rPr>
        <w:t>INIT_IND</w:t>
      </w:r>
      <w:r>
        <w:rPr>
          <w:rFonts w:hint="eastAsia"/>
        </w:rPr>
        <w:t>消息</w:t>
      </w:r>
    </w:p>
    <w:p w14:paraId="0794BE49" w14:textId="0F869EE1" w:rsidR="00B27F7D" w:rsidRPr="00B27F7D" w:rsidRDefault="00384182" w:rsidP="00B27F7D">
      <w:pPr>
        <w:pStyle w:val="-22"/>
      </w:pPr>
      <w:r>
        <w:rPr>
          <w:rFonts w:hint="eastAsia"/>
        </w:rPr>
        <w:t>基于INIT消息修改</w:t>
      </w:r>
    </w:p>
    <w:p w14:paraId="2E7FBF67" w14:textId="366EA853" w:rsidR="00CA7E7F" w:rsidRPr="00CA7E7F" w:rsidRDefault="00CA7E7F" w:rsidP="00025010">
      <w:pPr>
        <w:pStyle w:val="4"/>
      </w:pPr>
      <w:r>
        <w:rPr>
          <w:rFonts w:hint="eastAsia"/>
        </w:rPr>
        <w:t>上行消息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11"/>
      </w:tblGrid>
      <w:tr w:rsidR="00F46992" w:rsidRPr="00FB6530" w14:paraId="55FD4C94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30C320E" w14:textId="14AE68B3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5E92BD6" w14:textId="01F352B4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字长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D438809" w14:textId="0ABFFDC7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取值</w:t>
            </w:r>
            <w:r w:rsidRPr="00FB6530">
              <w:rPr>
                <w:rFonts w:hint="eastAsia"/>
              </w:rPr>
              <w:t>&amp;</w:t>
            </w:r>
            <w:r w:rsidRPr="00FB6530">
              <w:rPr>
                <w:rFonts w:hint="eastAsia"/>
              </w:rPr>
              <w:t>范围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42C68C33" w14:textId="0277797D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说明</w:t>
            </w:r>
          </w:p>
        </w:tc>
      </w:tr>
      <w:tr w:rsidR="00683C14" w:rsidRPr="00EF624B" w14:paraId="3A1E9595" w14:textId="77777777" w:rsidTr="00683C14">
        <w:tc>
          <w:tcPr>
            <w:tcW w:w="1413" w:type="dxa"/>
          </w:tcPr>
          <w:p w14:paraId="2AEF8AAD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42A7DC53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CBC2EF3" w14:textId="77777777" w:rsidR="00683C14" w:rsidRPr="00EF624B" w:rsidRDefault="00683C14" w:rsidP="00894F84"/>
        </w:tc>
        <w:tc>
          <w:tcPr>
            <w:tcW w:w="4111" w:type="dxa"/>
          </w:tcPr>
          <w:p w14:paraId="1A61EF1B" w14:textId="77777777" w:rsidR="00683C14" w:rsidRPr="00EF624B" w:rsidRDefault="00683C14" w:rsidP="00894F84"/>
        </w:tc>
      </w:tr>
      <w:tr w:rsidR="002759DA" w14:paraId="7D9D4A55" w14:textId="77777777" w:rsidTr="00683C14">
        <w:trPr>
          <w:cantSplit/>
        </w:trPr>
        <w:tc>
          <w:tcPr>
            <w:tcW w:w="1413" w:type="dxa"/>
          </w:tcPr>
          <w:p w14:paraId="26F5347A" w14:textId="77777777" w:rsidR="002759DA" w:rsidRDefault="002759D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27EAF933" w14:textId="77777777" w:rsidR="002759DA" w:rsidRDefault="002759DA" w:rsidP="00025010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66DAF0" w14:textId="5FE59EE9" w:rsidR="002759DA" w:rsidRDefault="007E70A8" w:rsidP="00025010">
            <w:r>
              <w:t>1</w:t>
            </w:r>
          </w:p>
        </w:tc>
        <w:tc>
          <w:tcPr>
            <w:tcW w:w="4111" w:type="dxa"/>
          </w:tcPr>
          <w:p w14:paraId="10EA18FC" w14:textId="77777777" w:rsidR="002759DA" w:rsidRDefault="002759D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7FCD2F52" w14:textId="77777777" w:rsidR="002759DA" w:rsidRDefault="002759DA" w:rsidP="00025010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上行</w:t>
            </w:r>
          </w:p>
        </w:tc>
      </w:tr>
      <w:tr w:rsidR="001E79F4" w14:paraId="043FBD71" w14:textId="77777777" w:rsidTr="00683C14">
        <w:trPr>
          <w:cantSplit/>
        </w:trPr>
        <w:tc>
          <w:tcPr>
            <w:tcW w:w="1413" w:type="dxa"/>
          </w:tcPr>
          <w:p w14:paraId="301B969B" w14:textId="1C535BA3" w:rsidR="001E79F4" w:rsidRDefault="001E79F4" w:rsidP="00F46992"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2D6D94C6" w14:textId="44EF4FE9" w:rsidR="001E79F4" w:rsidRDefault="001E79F4" w:rsidP="00F4699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FF128F3" w14:textId="6B428E0C" w:rsidR="001E79F4" w:rsidRDefault="005A48C0" w:rsidP="00F46992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4111" w:type="dxa"/>
          </w:tcPr>
          <w:p w14:paraId="41BCD4E2" w14:textId="2BD9735D" w:rsidR="001E79F4" w:rsidRDefault="001E79F4" w:rsidP="00F46992">
            <w:r>
              <w:rPr>
                <w:rFonts w:hint="eastAsia"/>
              </w:rPr>
              <w:t>命令字</w:t>
            </w:r>
          </w:p>
        </w:tc>
      </w:tr>
      <w:tr w:rsidR="00F46992" w14:paraId="07C267D0" w14:textId="77777777" w:rsidTr="00683C14">
        <w:trPr>
          <w:cantSplit/>
        </w:trPr>
        <w:tc>
          <w:tcPr>
            <w:tcW w:w="1413" w:type="dxa"/>
          </w:tcPr>
          <w:p w14:paraId="3A71FD4A" w14:textId="48153FEC" w:rsidR="00F46992" w:rsidRDefault="00F46992" w:rsidP="00F46992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134" w:type="dxa"/>
          </w:tcPr>
          <w:p w14:paraId="420EC950" w14:textId="19BFD838" w:rsidR="00F46992" w:rsidRDefault="00F46992" w:rsidP="00F4699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509DE84" w14:textId="77777777" w:rsidR="00F46992" w:rsidRDefault="00F46992" w:rsidP="00F4699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正常</w:t>
            </w:r>
          </w:p>
          <w:p w14:paraId="4C4DDC33" w14:textId="35282B54" w:rsidR="00F46992" w:rsidRDefault="00F46992" w:rsidP="00F4699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4111" w:type="dxa"/>
          </w:tcPr>
          <w:p w14:paraId="62057E12" w14:textId="77777777" w:rsidR="00F46992" w:rsidRDefault="00F46992" w:rsidP="00F46992"/>
        </w:tc>
      </w:tr>
      <w:tr w:rsidR="002759DA" w14:paraId="4A0E5AAB" w14:textId="77777777" w:rsidTr="00683C14">
        <w:trPr>
          <w:cantSplit/>
        </w:trPr>
        <w:tc>
          <w:tcPr>
            <w:tcW w:w="1413" w:type="dxa"/>
          </w:tcPr>
          <w:p w14:paraId="46DF438B" w14:textId="1074F7C0" w:rsidR="002759DA" w:rsidRDefault="00FB6530" w:rsidP="002759DA">
            <w:r>
              <w:rPr>
                <w:rFonts w:hint="eastAsia"/>
              </w:rPr>
              <w:t>Failures</w:t>
            </w:r>
          </w:p>
        </w:tc>
        <w:tc>
          <w:tcPr>
            <w:tcW w:w="1134" w:type="dxa"/>
          </w:tcPr>
          <w:p w14:paraId="7E2F18AA" w14:textId="6112FA26" w:rsidR="002759DA" w:rsidRDefault="002759DA" w:rsidP="002759D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FD2248C" w14:textId="0013FB88" w:rsidR="002759DA" w:rsidRDefault="002759DA" w:rsidP="002759DA">
            <w:r>
              <w:rPr>
                <w:rFonts w:hint="eastAsia"/>
              </w:rPr>
              <w:t>BITMAP</w:t>
            </w:r>
            <w:r>
              <w:t>16</w:t>
            </w:r>
          </w:p>
        </w:tc>
        <w:tc>
          <w:tcPr>
            <w:tcW w:w="4111" w:type="dxa"/>
          </w:tcPr>
          <w:p w14:paraId="312D293F" w14:textId="68145A92" w:rsidR="001E79F4" w:rsidRDefault="001E79F4" w:rsidP="002759DA">
            <w:r>
              <w:rPr>
                <w:rFonts w:hint="eastAsia"/>
              </w:rPr>
              <w:t>BITMAP，1表示有故障，</w:t>
            </w:r>
          </w:p>
          <w:p w14:paraId="51C0BFBD" w14:textId="502B88D5" w:rsidR="002759DA" w:rsidRDefault="002759DA" w:rsidP="002759DA">
            <w:r>
              <w:rPr>
                <w:rFonts w:hint="eastAsia"/>
              </w:rPr>
              <w:t>BIT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片盒0不在位</w:t>
            </w:r>
          </w:p>
          <w:p w14:paraId="6A889C89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片盒1不在位</w:t>
            </w:r>
          </w:p>
          <w:p w14:paraId="15EA1CAC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片夹上有玻片</w:t>
            </w:r>
          </w:p>
          <w:p w14:paraId="515AB159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步进电机异常</w:t>
            </w:r>
          </w:p>
          <w:p w14:paraId="1F528C62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舵机异常</w:t>
            </w:r>
          </w:p>
          <w:p w14:paraId="036D1E8F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玻片扫描传感器故障</w:t>
            </w:r>
          </w:p>
          <w:p w14:paraId="6BD0F330" w14:textId="405119C6" w:rsidR="001E79F4" w:rsidRDefault="001E79F4" w:rsidP="002759DA">
            <w:r>
              <w:rPr>
                <w:rFonts w:hint="eastAsia"/>
              </w:rPr>
              <w:t>其他：保留</w:t>
            </w:r>
          </w:p>
        </w:tc>
      </w:tr>
    </w:tbl>
    <w:p w14:paraId="60FB04E9" w14:textId="4E3C5536" w:rsidR="00F46992" w:rsidRDefault="00F46992" w:rsidP="00F46992"/>
    <w:p w14:paraId="7B9DE962" w14:textId="77777777" w:rsidR="00B27F7D" w:rsidRPr="00F46992" w:rsidRDefault="00B27F7D" w:rsidP="00F46992"/>
    <w:p w14:paraId="51357E32" w14:textId="7DAB4195" w:rsidR="00434BAC" w:rsidRDefault="00F46992" w:rsidP="00B27F7D">
      <w:pPr>
        <w:pStyle w:val="3"/>
      </w:pPr>
      <w:r>
        <w:rPr>
          <w:rFonts w:hint="eastAsia"/>
        </w:rPr>
        <w:t>KICKOFF</w:t>
      </w:r>
    </w:p>
    <w:p w14:paraId="668A8AC6" w14:textId="451BAE52" w:rsidR="00F46992" w:rsidRDefault="00F46992" w:rsidP="00F46992">
      <w:pPr>
        <w:pStyle w:val="-22"/>
      </w:pPr>
      <w:r>
        <w:rPr>
          <w:rFonts w:hint="eastAsia"/>
        </w:rPr>
        <w:t>主控在启动后发给送片机，通知送片机做初始化。</w:t>
      </w:r>
    </w:p>
    <w:p w14:paraId="51FB5A3A" w14:textId="3FA3C1AC" w:rsidR="00F46992" w:rsidRDefault="00F46992" w:rsidP="00F46992">
      <w:pPr>
        <w:pStyle w:val="-22"/>
      </w:pPr>
      <w:r>
        <w:rPr>
          <w:rFonts w:hint="eastAsia"/>
        </w:rPr>
        <w:t>主控会重复发送此消息，直到送片机返回成功或用户取消了连接。</w:t>
      </w:r>
    </w:p>
    <w:p w14:paraId="0849BAA1" w14:textId="17CC0F04" w:rsidR="00F46992" w:rsidRDefault="001B12C4" w:rsidP="00F46992">
      <w:pPr>
        <w:pStyle w:val="-22"/>
      </w:pPr>
      <w:r>
        <w:rPr>
          <w:rFonts w:hint="eastAsia"/>
        </w:rPr>
        <w:t>当命令中的Ignore未1时，下位机忽略本身故障，强制初始化（仅用于调试和故障解决）</w:t>
      </w:r>
    </w:p>
    <w:p w14:paraId="4C838DAB" w14:textId="1F95C794" w:rsidR="00F46992" w:rsidRDefault="00F46992" w:rsidP="00025010">
      <w:pPr>
        <w:pStyle w:val="4"/>
      </w:pPr>
      <w:r>
        <w:rPr>
          <w:rFonts w:hint="eastAsia"/>
        </w:rPr>
        <w:t>下行消息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552"/>
      </w:tblGrid>
      <w:tr w:rsidR="00F46992" w14:paraId="78013659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7DA65873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9C3BC5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1ADE87C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7BC9086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5DF635C9" w14:textId="77777777" w:rsidTr="00683C14">
        <w:trPr>
          <w:cantSplit/>
        </w:trPr>
        <w:tc>
          <w:tcPr>
            <w:tcW w:w="1413" w:type="dxa"/>
          </w:tcPr>
          <w:p w14:paraId="4283D2E2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63DF93F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228FDB3A" w14:textId="77777777" w:rsidR="00683C14" w:rsidRPr="00EF624B" w:rsidRDefault="00683C14" w:rsidP="00894F84"/>
        </w:tc>
        <w:tc>
          <w:tcPr>
            <w:tcW w:w="2552" w:type="dxa"/>
          </w:tcPr>
          <w:p w14:paraId="03DA04C9" w14:textId="77777777" w:rsidR="00683C14" w:rsidRPr="00EF624B" w:rsidRDefault="00683C14" w:rsidP="00894F84"/>
        </w:tc>
      </w:tr>
      <w:tr w:rsidR="00F46992" w14:paraId="2E03E948" w14:textId="77777777" w:rsidTr="00683C14">
        <w:trPr>
          <w:cantSplit/>
        </w:trPr>
        <w:tc>
          <w:tcPr>
            <w:tcW w:w="1413" w:type="dxa"/>
          </w:tcPr>
          <w:p w14:paraId="2F984ED7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01154E40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29678CF2" w14:textId="5A0EABF9" w:rsidR="00F46992" w:rsidRDefault="00F46992" w:rsidP="00025010">
            <w:pPr>
              <w:pStyle w:val="-3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0496F364" w14:textId="77777777" w:rsidR="00F46992" w:rsidRDefault="00F46992" w:rsidP="00025010">
            <w:pPr>
              <w:pStyle w:val="-3"/>
            </w:pPr>
          </w:p>
        </w:tc>
      </w:tr>
      <w:tr w:rsidR="00F46992" w14:paraId="1953C20D" w14:textId="77777777" w:rsidTr="00683C14">
        <w:trPr>
          <w:cantSplit/>
        </w:trPr>
        <w:tc>
          <w:tcPr>
            <w:tcW w:w="1413" w:type="dxa"/>
          </w:tcPr>
          <w:p w14:paraId="671935D9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4D33C15A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558D7110" w14:textId="6691220F" w:rsidR="00F46992" w:rsidRDefault="00FB6530" w:rsidP="00025010">
            <w:pPr>
              <w:pStyle w:val="-3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  <w:tc>
          <w:tcPr>
            <w:tcW w:w="2552" w:type="dxa"/>
          </w:tcPr>
          <w:p w14:paraId="2E3744B6" w14:textId="77777777" w:rsidR="00F46992" w:rsidRDefault="00F46992" w:rsidP="00025010">
            <w:pPr>
              <w:pStyle w:val="-3"/>
            </w:pPr>
          </w:p>
        </w:tc>
      </w:tr>
      <w:tr w:rsidR="00CB53DA" w14:paraId="02A01875" w14:textId="77777777" w:rsidTr="00683C14">
        <w:trPr>
          <w:cantSplit/>
        </w:trPr>
        <w:tc>
          <w:tcPr>
            <w:tcW w:w="1413" w:type="dxa"/>
          </w:tcPr>
          <w:p w14:paraId="6A1C5789" w14:textId="57E8333F" w:rsidR="00CB53DA" w:rsidRDefault="00862C79" w:rsidP="00025010">
            <w:pPr>
              <w:pStyle w:val="-3"/>
            </w:pPr>
            <w:r>
              <w:rPr>
                <w:rFonts w:hint="eastAsia"/>
              </w:rPr>
              <w:t>Ignore</w:t>
            </w:r>
          </w:p>
        </w:tc>
        <w:tc>
          <w:tcPr>
            <w:tcW w:w="1134" w:type="dxa"/>
          </w:tcPr>
          <w:p w14:paraId="5C57079F" w14:textId="0202E4FD" w:rsidR="00CB53DA" w:rsidRDefault="00862C79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72374F51" w14:textId="78CF9F9A" w:rsidR="00CB53DA" w:rsidRDefault="00862C79" w:rsidP="00025010">
            <w:pPr>
              <w:pStyle w:val="-3"/>
            </w:pPr>
            <w:r>
              <w:rPr>
                <w:rFonts w:hint="eastAsia"/>
              </w:rPr>
              <w:t>0：正常开工</w:t>
            </w:r>
          </w:p>
          <w:p w14:paraId="11CC4B56" w14:textId="4A26562A" w:rsidR="00862C79" w:rsidRDefault="00862C79" w:rsidP="00025010">
            <w:pPr>
              <w:pStyle w:val="-3"/>
            </w:pPr>
            <w:r>
              <w:rPr>
                <w:rFonts w:hint="eastAsia"/>
              </w:rPr>
              <w:t>1：强制开工</w:t>
            </w:r>
          </w:p>
        </w:tc>
        <w:tc>
          <w:tcPr>
            <w:tcW w:w="2552" w:type="dxa"/>
          </w:tcPr>
          <w:p w14:paraId="72876621" w14:textId="3C8AF9A6" w:rsidR="00CB53DA" w:rsidRDefault="00862C79" w:rsidP="00025010">
            <w:pPr>
              <w:pStyle w:val="-3"/>
            </w:pPr>
            <w:r>
              <w:rPr>
                <w:rFonts w:hint="eastAsia"/>
              </w:rPr>
              <w:t>是否忽略硬件故障。</w:t>
            </w:r>
          </w:p>
          <w:p w14:paraId="3A982F98" w14:textId="5A229424" w:rsidR="00862C79" w:rsidRDefault="00862C79" w:rsidP="00025010">
            <w:pPr>
              <w:pStyle w:val="-3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为正常情况，送片机检测是否有需要人工排除的故障，如果有，则返回失败。</w:t>
            </w:r>
          </w:p>
          <w:p w14:paraId="6572DD49" w14:textId="4CF05F75" w:rsidR="00862C79" w:rsidRDefault="00862C79" w:rsidP="00025010">
            <w:pPr>
              <w:pStyle w:val="-3"/>
            </w:pPr>
            <w:r>
              <w:rPr>
                <w:rFonts w:hint="eastAsia"/>
              </w:rPr>
              <w:t>1表示通知送片机直接开工，不管是否有故障。</w:t>
            </w:r>
          </w:p>
        </w:tc>
      </w:tr>
    </w:tbl>
    <w:p w14:paraId="50162C17" w14:textId="77777777" w:rsidR="00F46992" w:rsidRPr="00F46992" w:rsidRDefault="00F46992" w:rsidP="00F46992"/>
    <w:p w14:paraId="123CA7C9" w14:textId="77777777" w:rsidR="00F46992" w:rsidRDefault="00F46992" w:rsidP="00025010">
      <w:pPr>
        <w:pStyle w:val="4"/>
      </w:pPr>
      <w:r>
        <w:rPr>
          <w:rFonts w:hint="eastAsia"/>
        </w:rPr>
        <w:t>上行消息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3828"/>
      </w:tblGrid>
      <w:tr w:rsidR="00F46992" w14:paraId="0A8AD0AA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3BFD867D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81D334B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3457B77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14:paraId="7B9E7F69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0E65A467" w14:textId="77777777" w:rsidTr="00683C14">
        <w:trPr>
          <w:cantSplit/>
        </w:trPr>
        <w:tc>
          <w:tcPr>
            <w:tcW w:w="1413" w:type="dxa"/>
          </w:tcPr>
          <w:p w14:paraId="167F33A6" w14:textId="77777777" w:rsidR="00683C14" w:rsidRPr="00EF624B" w:rsidRDefault="00683C14" w:rsidP="00894F84">
            <w:bookmarkStart w:id="4" w:name="_Hlk41208752"/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417" w:type="dxa"/>
          </w:tcPr>
          <w:p w14:paraId="28ED2D97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DFABBDE" w14:textId="77777777" w:rsidR="00683C14" w:rsidRPr="00EF624B" w:rsidRDefault="00683C14" w:rsidP="00894F84"/>
        </w:tc>
        <w:tc>
          <w:tcPr>
            <w:tcW w:w="3828" w:type="dxa"/>
          </w:tcPr>
          <w:p w14:paraId="07060E77" w14:textId="77777777" w:rsidR="00683C14" w:rsidRPr="00EF624B" w:rsidRDefault="00683C14" w:rsidP="00894F84"/>
        </w:tc>
      </w:tr>
      <w:bookmarkEnd w:id="4"/>
      <w:tr w:rsidR="00F46992" w14:paraId="59480A06" w14:textId="77777777" w:rsidTr="00683C14">
        <w:trPr>
          <w:cantSplit/>
        </w:trPr>
        <w:tc>
          <w:tcPr>
            <w:tcW w:w="1413" w:type="dxa"/>
          </w:tcPr>
          <w:p w14:paraId="4175F83D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lastRenderedPageBreak/>
              <w:t>Dir</w:t>
            </w:r>
          </w:p>
        </w:tc>
        <w:tc>
          <w:tcPr>
            <w:tcW w:w="1417" w:type="dxa"/>
          </w:tcPr>
          <w:p w14:paraId="65C11C11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C5EA532" w14:textId="730D24A1" w:rsidR="00F46992" w:rsidRDefault="006A016B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14:paraId="15F45405" w14:textId="77777777" w:rsidR="00F46992" w:rsidRDefault="00F46992" w:rsidP="00315BE8">
            <w:pPr>
              <w:pStyle w:val="-3"/>
            </w:pPr>
          </w:p>
        </w:tc>
      </w:tr>
      <w:tr w:rsidR="00F46992" w14:paraId="326E500D" w14:textId="77777777" w:rsidTr="00683C14">
        <w:trPr>
          <w:cantSplit/>
        </w:trPr>
        <w:tc>
          <w:tcPr>
            <w:tcW w:w="1413" w:type="dxa"/>
          </w:tcPr>
          <w:p w14:paraId="3BB56996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417" w:type="dxa"/>
          </w:tcPr>
          <w:p w14:paraId="39A07E6D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1EFAC1" w14:textId="77777777" w:rsidR="00F46992" w:rsidRDefault="00F46992" w:rsidP="00315BE8">
            <w:pPr>
              <w:pStyle w:val="-3"/>
            </w:pPr>
          </w:p>
        </w:tc>
        <w:tc>
          <w:tcPr>
            <w:tcW w:w="3828" w:type="dxa"/>
          </w:tcPr>
          <w:p w14:paraId="0886B22E" w14:textId="77777777" w:rsidR="00F46992" w:rsidRDefault="00F46992" w:rsidP="00315BE8">
            <w:pPr>
              <w:pStyle w:val="-3"/>
            </w:pPr>
          </w:p>
        </w:tc>
      </w:tr>
      <w:tr w:rsidR="00F46992" w14:paraId="434D5B82" w14:textId="77777777" w:rsidTr="00683C14">
        <w:trPr>
          <w:cantSplit/>
        </w:trPr>
        <w:tc>
          <w:tcPr>
            <w:tcW w:w="1413" w:type="dxa"/>
          </w:tcPr>
          <w:p w14:paraId="4D01C52F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14:paraId="57F67A55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5BFFC0D" w14:textId="2D3FF916" w:rsidR="00F46992" w:rsidRDefault="00F46992" w:rsidP="00315BE8">
            <w:pPr>
              <w:pStyle w:val="-3"/>
            </w:pPr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5ED9CC13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有故障</w:t>
            </w:r>
          </w:p>
          <w:p w14:paraId="51354B26" w14:textId="7E939377" w:rsidR="00F46992" w:rsidRDefault="00F46992" w:rsidP="00315BE8">
            <w:pPr>
              <w:pStyle w:val="-3"/>
            </w:pPr>
            <w:r>
              <w:rPr>
                <w:rFonts w:hint="eastAsia"/>
              </w:rPr>
              <w:t>2：确认收到</w:t>
            </w:r>
          </w:p>
        </w:tc>
        <w:tc>
          <w:tcPr>
            <w:tcW w:w="3828" w:type="dxa"/>
          </w:tcPr>
          <w:p w14:paraId="0490D523" w14:textId="77777777" w:rsidR="00F46992" w:rsidRDefault="00F46992" w:rsidP="00315BE8">
            <w:pPr>
              <w:pStyle w:val="-3"/>
            </w:pPr>
          </w:p>
        </w:tc>
      </w:tr>
      <w:tr w:rsidR="006A016B" w14:paraId="48AD84B1" w14:textId="77777777" w:rsidTr="00683C14">
        <w:trPr>
          <w:cantSplit/>
        </w:trPr>
        <w:tc>
          <w:tcPr>
            <w:tcW w:w="1413" w:type="dxa"/>
          </w:tcPr>
          <w:p w14:paraId="09BC621F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Detail</w:t>
            </w:r>
          </w:p>
        </w:tc>
        <w:tc>
          <w:tcPr>
            <w:tcW w:w="1417" w:type="dxa"/>
          </w:tcPr>
          <w:p w14:paraId="1B0CF536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B2E11CC" w14:textId="6EAE15E2" w:rsidR="006A016B" w:rsidRDefault="00315BE8" w:rsidP="00315BE8">
            <w:pPr>
              <w:pStyle w:val="-3"/>
            </w:pPr>
            <w:r>
              <w:rPr>
                <w:rFonts w:hint="eastAsia"/>
              </w:rPr>
              <w:t>B</w:t>
            </w:r>
            <w:r>
              <w:t>ITMAP16</w:t>
            </w:r>
          </w:p>
        </w:tc>
        <w:tc>
          <w:tcPr>
            <w:tcW w:w="3828" w:type="dxa"/>
          </w:tcPr>
          <w:p w14:paraId="38342435" w14:textId="1779EACE" w:rsidR="006A016B" w:rsidRDefault="006A016B" w:rsidP="00315BE8">
            <w:pPr>
              <w:pStyle w:val="-3"/>
            </w:pPr>
            <w:r>
              <w:rPr>
                <w:rFonts w:hint="eastAsia"/>
              </w:rPr>
              <w:t>仅当Status为1时有意义。</w:t>
            </w:r>
            <w:r w:rsidR="001D4309">
              <w:rPr>
                <w:rFonts w:hint="eastAsia"/>
              </w:rPr>
              <w:t>每一位代表一种故障，1表示有故障，0表示正常。</w:t>
            </w:r>
          </w:p>
          <w:p w14:paraId="435DE5E9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片盒0不在位</w:t>
            </w:r>
          </w:p>
          <w:p w14:paraId="044A01A0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片盒1不在位</w:t>
            </w:r>
          </w:p>
          <w:p w14:paraId="262D12C5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片夹上有玻片</w:t>
            </w:r>
          </w:p>
          <w:p w14:paraId="2A35D986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步进电机异常</w:t>
            </w:r>
          </w:p>
          <w:p w14:paraId="6EE6A7DE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舵机异常</w:t>
            </w:r>
          </w:p>
          <w:p w14:paraId="5F0169CA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玻片扫描传感器故障</w:t>
            </w:r>
          </w:p>
          <w:p w14:paraId="616DB45F" w14:textId="6FB13BDD" w:rsidR="00643547" w:rsidRDefault="00643547" w:rsidP="00315BE8">
            <w:pPr>
              <w:pStyle w:val="-3"/>
            </w:pPr>
            <w:r>
              <w:rPr>
                <w:rFonts w:hint="eastAsia"/>
              </w:rPr>
              <w:t>Others：Reserved</w:t>
            </w:r>
          </w:p>
        </w:tc>
      </w:tr>
    </w:tbl>
    <w:p w14:paraId="6BCB4E31" w14:textId="77777777" w:rsidR="00F46992" w:rsidRPr="00F46992" w:rsidRDefault="00F46992" w:rsidP="00F46992">
      <w:pPr>
        <w:pStyle w:val="-22"/>
      </w:pPr>
    </w:p>
    <w:p w14:paraId="43DB7B48" w14:textId="25BB927B" w:rsidR="00F46992" w:rsidRDefault="00BC7019" w:rsidP="00BC7019">
      <w:pPr>
        <w:pStyle w:val="1"/>
      </w:pPr>
      <w:r>
        <w:rPr>
          <w:rFonts w:hint="eastAsia"/>
        </w:rPr>
        <w:t>增加</w:t>
      </w:r>
      <w:r w:rsidR="00F46992">
        <w:rPr>
          <w:rFonts w:hint="eastAsia"/>
        </w:rPr>
        <w:t>告警</w:t>
      </w:r>
      <w:r>
        <w:rPr>
          <w:rFonts w:hint="eastAsia"/>
        </w:rPr>
        <w:t>机制</w:t>
      </w:r>
    </w:p>
    <w:p w14:paraId="27EF33F4" w14:textId="6BBA573A" w:rsidR="00BC7019" w:rsidRDefault="00BC7019" w:rsidP="00BC7019">
      <w:pPr>
        <w:pStyle w:val="-22"/>
      </w:pPr>
      <w:r>
        <w:rPr>
          <w:rFonts w:hint="eastAsia"/>
        </w:rPr>
        <w:t>在送片机运行过程中，送片机将异常状况上报给主机，并给用户呈现。</w:t>
      </w:r>
    </w:p>
    <w:p w14:paraId="66B14142" w14:textId="35E83EA4" w:rsidR="00BC7019" w:rsidRDefault="00BC7019" w:rsidP="00BC7019">
      <w:pPr>
        <w:pStyle w:val="-22"/>
      </w:pPr>
      <w:r>
        <w:rPr>
          <w:rFonts w:hint="eastAsia"/>
        </w:rPr>
        <w:t>当前只需要考虑告警产生，告警恢复，告警</w:t>
      </w:r>
      <w:r w:rsidR="00B00313">
        <w:rPr>
          <w:rFonts w:hint="eastAsia"/>
        </w:rPr>
        <w:t>同步。</w:t>
      </w:r>
    </w:p>
    <w:p w14:paraId="7C3053AA" w14:textId="29B7F3A5" w:rsidR="00BC7019" w:rsidRDefault="00BC7019" w:rsidP="00BC7019">
      <w:pPr>
        <w:pStyle w:val="-22"/>
      </w:pPr>
    </w:p>
    <w:p w14:paraId="110AC128" w14:textId="72FD20E7" w:rsidR="00B00313" w:rsidRDefault="00B00313" w:rsidP="00BC7019">
      <w:pPr>
        <w:pStyle w:val="-22"/>
      </w:pPr>
      <w:r>
        <w:rPr>
          <w:rFonts w:hint="eastAsia"/>
        </w:rPr>
        <w:t>当送片机检测到告警后，上报告警产生消息；</w:t>
      </w:r>
    </w:p>
    <w:p w14:paraId="73E43D12" w14:textId="14E29FAE" w:rsidR="00B00313" w:rsidRDefault="00B00313" w:rsidP="00BC7019">
      <w:pPr>
        <w:pStyle w:val="-22"/>
      </w:pPr>
      <w:r>
        <w:rPr>
          <w:rFonts w:hint="eastAsia"/>
        </w:rPr>
        <w:t>当送片机检测到告警恢复后，上报告警恢复消息</w:t>
      </w:r>
    </w:p>
    <w:p w14:paraId="551495E6" w14:textId="2D6A5FF0" w:rsidR="00B00313" w:rsidRDefault="00B00313" w:rsidP="00BC7019">
      <w:pPr>
        <w:pStyle w:val="-22"/>
      </w:pPr>
      <w:r>
        <w:rPr>
          <w:rFonts w:hint="eastAsia"/>
        </w:rPr>
        <w:t>只在KICKOFF之后上报告警。</w:t>
      </w:r>
    </w:p>
    <w:p w14:paraId="0BF288BE" w14:textId="425A4F6E" w:rsidR="00F46992" w:rsidRDefault="00E44075" w:rsidP="00025010">
      <w:pPr>
        <w:pStyle w:val="4"/>
      </w:pPr>
      <w:r>
        <w:rPr>
          <w:rFonts w:hint="eastAsia"/>
        </w:rPr>
        <w:t>故障上报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984"/>
        <w:gridCol w:w="3765"/>
      </w:tblGrid>
      <w:tr w:rsidR="00E44075" w14:paraId="75DF02AB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5556A35B" w14:textId="77777777" w:rsidR="00E44075" w:rsidRDefault="00E44075" w:rsidP="00EF624B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7C5C6ED" w14:textId="77777777" w:rsidR="00E44075" w:rsidRDefault="00E44075" w:rsidP="00EF624B">
            <w:r>
              <w:rPr>
                <w:rFonts w:hint="eastAsia"/>
              </w:rPr>
              <w:t>字长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96D6F60" w14:textId="77777777" w:rsidR="00E44075" w:rsidRDefault="00E44075" w:rsidP="00EF624B">
            <w:r>
              <w:rPr>
                <w:rFonts w:hint="eastAsia"/>
              </w:rPr>
              <w:t>取值&amp;范围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7656AAAF" w14:textId="77777777" w:rsidR="00E44075" w:rsidRDefault="00E44075" w:rsidP="00EF624B">
            <w:r>
              <w:rPr>
                <w:rFonts w:hint="eastAsia"/>
              </w:rPr>
              <w:t>说明</w:t>
            </w:r>
          </w:p>
        </w:tc>
      </w:tr>
      <w:tr w:rsidR="00683C14" w:rsidRPr="00EF624B" w14:paraId="5BB8B818" w14:textId="77777777" w:rsidTr="00683C14">
        <w:trPr>
          <w:cantSplit/>
        </w:trPr>
        <w:tc>
          <w:tcPr>
            <w:tcW w:w="1413" w:type="dxa"/>
          </w:tcPr>
          <w:p w14:paraId="247923C7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65E61EF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DDFE317" w14:textId="77777777" w:rsidR="00683C14" w:rsidRPr="00EF624B" w:rsidRDefault="00683C14" w:rsidP="00894F84"/>
        </w:tc>
        <w:tc>
          <w:tcPr>
            <w:tcW w:w="3765" w:type="dxa"/>
          </w:tcPr>
          <w:p w14:paraId="1117DE52" w14:textId="77777777" w:rsidR="00683C14" w:rsidRPr="00EF624B" w:rsidRDefault="00683C14" w:rsidP="00894F84"/>
        </w:tc>
      </w:tr>
      <w:tr w:rsidR="00E44075" w14:paraId="08B7D4FD" w14:textId="77777777" w:rsidTr="00683C14">
        <w:trPr>
          <w:cantSplit/>
        </w:trPr>
        <w:tc>
          <w:tcPr>
            <w:tcW w:w="1413" w:type="dxa"/>
          </w:tcPr>
          <w:p w14:paraId="3156C227" w14:textId="77777777" w:rsidR="00E44075" w:rsidRDefault="00E44075" w:rsidP="00EF624B"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6863251D" w14:textId="77777777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93A64C" w14:textId="62CE82F7" w:rsidR="00E44075" w:rsidRDefault="006A016B" w:rsidP="00EF624B">
            <w:r>
              <w:rPr>
                <w:rFonts w:hint="eastAsia"/>
              </w:rPr>
              <w:t>1</w:t>
            </w:r>
          </w:p>
        </w:tc>
        <w:tc>
          <w:tcPr>
            <w:tcW w:w="3765" w:type="dxa"/>
          </w:tcPr>
          <w:p w14:paraId="415F8681" w14:textId="77777777" w:rsidR="00E44075" w:rsidRDefault="00E44075" w:rsidP="00EF624B"/>
        </w:tc>
      </w:tr>
      <w:tr w:rsidR="00E44075" w14:paraId="0ADA8C49" w14:textId="77777777" w:rsidTr="00683C14">
        <w:trPr>
          <w:cantSplit/>
        </w:trPr>
        <w:tc>
          <w:tcPr>
            <w:tcW w:w="1413" w:type="dxa"/>
          </w:tcPr>
          <w:p w14:paraId="0F72A463" w14:textId="77777777" w:rsidR="00E44075" w:rsidRDefault="00E44075" w:rsidP="00EF624B"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3C191F77" w14:textId="77777777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AD8E63C" w14:textId="510EE992" w:rsidR="00E44075" w:rsidRDefault="00AC74F4" w:rsidP="00EF624B">
            <w:r>
              <w:rPr>
                <w:rFonts w:hint="eastAsia"/>
              </w:rPr>
              <w:t>0x</w:t>
            </w:r>
            <w:r>
              <w:t>09</w:t>
            </w:r>
          </w:p>
        </w:tc>
        <w:tc>
          <w:tcPr>
            <w:tcW w:w="3765" w:type="dxa"/>
          </w:tcPr>
          <w:p w14:paraId="5E0542A5" w14:textId="77777777" w:rsidR="00E44075" w:rsidRDefault="00E44075" w:rsidP="00EF624B"/>
        </w:tc>
      </w:tr>
      <w:tr w:rsidR="00E44075" w14:paraId="628515FA" w14:textId="77777777" w:rsidTr="00683C14">
        <w:trPr>
          <w:cantSplit/>
        </w:trPr>
        <w:tc>
          <w:tcPr>
            <w:tcW w:w="1413" w:type="dxa"/>
          </w:tcPr>
          <w:p w14:paraId="560946EC" w14:textId="15C71E3A" w:rsidR="00E44075" w:rsidRDefault="00E44075" w:rsidP="00EF624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3CF2ADE4" w14:textId="12DF54E4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B97749F" w14:textId="77777777" w:rsidR="00E44075" w:rsidRDefault="00E44075" w:rsidP="00EF624B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故障产生</w:t>
            </w:r>
          </w:p>
          <w:p w14:paraId="4505DBB8" w14:textId="5A4E2ECD" w:rsidR="00E44075" w:rsidRDefault="00E44075" w:rsidP="00EF624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故障消失</w:t>
            </w:r>
          </w:p>
        </w:tc>
        <w:tc>
          <w:tcPr>
            <w:tcW w:w="3765" w:type="dxa"/>
          </w:tcPr>
          <w:p w14:paraId="0CCAFE29" w14:textId="77777777" w:rsidR="00E44075" w:rsidRDefault="00E44075" w:rsidP="00EF624B"/>
        </w:tc>
      </w:tr>
      <w:tr w:rsidR="00E44075" w14:paraId="405F2E9D" w14:textId="77777777" w:rsidTr="00683C14">
        <w:trPr>
          <w:cantSplit/>
        </w:trPr>
        <w:tc>
          <w:tcPr>
            <w:tcW w:w="1413" w:type="dxa"/>
          </w:tcPr>
          <w:p w14:paraId="1182486F" w14:textId="673328D1" w:rsidR="00E44075" w:rsidRDefault="00E44075" w:rsidP="00EF624B">
            <w:r>
              <w:rPr>
                <w:rFonts w:hint="eastAsia"/>
              </w:rPr>
              <w:t>ALM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E2191BB" w14:textId="21ABDA8E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8E090BE" w14:textId="5727E368" w:rsidR="00E44075" w:rsidRDefault="00E44075" w:rsidP="00EF624B"/>
        </w:tc>
        <w:tc>
          <w:tcPr>
            <w:tcW w:w="3765" w:type="dxa"/>
          </w:tcPr>
          <w:p w14:paraId="5A1DB2BF" w14:textId="09F83A13" w:rsidR="00E44075" w:rsidRDefault="00C41261" w:rsidP="00EF624B">
            <w:r>
              <w:rPr>
                <w:rFonts w:hint="eastAsia"/>
              </w:rPr>
              <w:t>故障ID</w:t>
            </w:r>
          </w:p>
        </w:tc>
      </w:tr>
      <w:tr w:rsidR="00E44075" w14:paraId="0BAF0B17" w14:textId="77777777" w:rsidTr="00683C14">
        <w:trPr>
          <w:cantSplit/>
        </w:trPr>
        <w:tc>
          <w:tcPr>
            <w:tcW w:w="1413" w:type="dxa"/>
          </w:tcPr>
          <w:p w14:paraId="14BF0B5E" w14:textId="66BD27AF" w:rsidR="00E44075" w:rsidRDefault="00E44075" w:rsidP="00EF624B">
            <w:r>
              <w:rPr>
                <w:rFonts w:hint="eastAsia"/>
              </w:rPr>
              <w:t>ALM</w:t>
            </w:r>
            <w:r>
              <w:t xml:space="preserve"> </w:t>
            </w:r>
            <w:r>
              <w:rPr>
                <w:rFonts w:hint="eastAsia"/>
              </w:rPr>
              <w:t>Param</w:t>
            </w:r>
          </w:p>
        </w:tc>
        <w:tc>
          <w:tcPr>
            <w:tcW w:w="1134" w:type="dxa"/>
          </w:tcPr>
          <w:p w14:paraId="0023D0B8" w14:textId="01A85499" w:rsidR="00E44075" w:rsidRDefault="00E44075" w:rsidP="00EF624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90AE5D4" w14:textId="2C9DD7EA" w:rsidR="00E44075" w:rsidRDefault="00C41261" w:rsidP="00EF624B">
            <w:r>
              <w:rPr>
                <w:rFonts w:hint="eastAsia"/>
              </w:rPr>
              <w:t>A</w:t>
            </w:r>
            <w:r>
              <w:t>lm specified</w:t>
            </w:r>
          </w:p>
        </w:tc>
        <w:tc>
          <w:tcPr>
            <w:tcW w:w="3765" w:type="dxa"/>
          </w:tcPr>
          <w:p w14:paraId="321FDEB1" w14:textId="11EF85CC" w:rsidR="00E44075" w:rsidRDefault="00C41261" w:rsidP="00EF624B">
            <w:r>
              <w:rPr>
                <w:rFonts w:hint="eastAsia"/>
              </w:rPr>
              <w:t>故障定位参数</w:t>
            </w:r>
          </w:p>
        </w:tc>
      </w:tr>
      <w:tr w:rsidR="00E44075" w14:paraId="6FADEBBC" w14:textId="77777777" w:rsidTr="00683C14">
        <w:trPr>
          <w:cantSplit/>
        </w:trPr>
        <w:tc>
          <w:tcPr>
            <w:tcW w:w="1413" w:type="dxa"/>
          </w:tcPr>
          <w:p w14:paraId="0E68B312" w14:textId="075A1D7E" w:rsidR="00E44075" w:rsidRDefault="00E44075" w:rsidP="00EF624B">
            <w:r>
              <w:rPr>
                <w:rFonts w:hint="eastAsia"/>
              </w:rPr>
              <w:t>Drtail</w:t>
            </w:r>
            <w:r>
              <w:t xml:space="preserve"> </w:t>
            </w:r>
            <w:r>
              <w:rPr>
                <w:rFonts w:hint="eastAsia"/>
              </w:rPr>
              <w:t>Param</w:t>
            </w:r>
          </w:p>
        </w:tc>
        <w:tc>
          <w:tcPr>
            <w:tcW w:w="1134" w:type="dxa"/>
          </w:tcPr>
          <w:p w14:paraId="61AA8451" w14:textId="04916151" w:rsidR="00E44075" w:rsidRDefault="00E44075" w:rsidP="00EF624B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65A2FBE7" w14:textId="6E39B415" w:rsidR="00E44075" w:rsidRDefault="00C41261" w:rsidP="00EF624B">
            <w:r>
              <w:rPr>
                <w:rFonts w:hint="eastAsia"/>
              </w:rPr>
              <w:t>A</w:t>
            </w:r>
            <w:r>
              <w:t>lm specified</w:t>
            </w:r>
          </w:p>
        </w:tc>
        <w:tc>
          <w:tcPr>
            <w:tcW w:w="3765" w:type="dxa"/>
          </w:tcPr>
          <w:p w14:paraId="38A6BD03" w14:textId="074A46BA" w:rsidR="00E44075" w:rsidRDefault="00C41261" w:rsidP="00EF624B">
            <w:r>
              <w:rPr>
                <w:rFonts w:hint="eastAsia"/>
              </w:rPr>
              <w:t>故障详细定位参数</w:t>
            </w:r>
          </w:p>
        </w:tc>
      </w:tr>
    </w:tbl>
    <w:p w14:paraId="1DA5F8C5" w14:textId="03454DD3" w:rsidR="00E44075" w:rsidRDefault="00E44075" w:rsidP="00E44075"/>
    <w:p w14:paraId="14C74A3B" w14:textId="36BE87A9" w:rsidR="00E44075" w:rsidRDefault="00E44075" w:rsidP="00025010">
      <w:pPr>
        <w:pStyle w:val="4"/>
      </w:pPr>
      <w:r>
        <w:rPr>
          <w:rFonts w:hint="eastAsia"/>
        </w:rPr>
        <w:t>故障确认</w:t>
      </w:r>
    </w:p>
    <w:p w14:paraId="466725F3" w14:textId="7D6F011D" w:rsidR="00C41261" w:rsidRPr="00C41261" w:rsidRDefault="00C41261" w:rsidP="00C41261">
      <w:r>
        <w:rPr>
          <w:rFonts w:hint="eastAsia"/>
        </w:rPr>
        <w:t>主控收到故障上报后立即给出响应。故障确认不需要经过两级确认机制。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631"/>
      </w:tblGrid>
      <w:tr w:rsidR="00E44075" w14:paraId="0466B71D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69786FA5" w14:textId="77777777" w:rsidR="00E44075" w:rsidRDefault="00E44075" w:rsidP="00EF624B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C6001FB" w14:textId="77777777" w:rsidR="00E44075" w:rsidRDefault="00E44075" w:rsidP="00EF624B">
            <w:r>
              <w:rPr>
                <w:rFonts w:hint="eastAsia"/>
              </w:rPr>
              <w:t>字长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A38C963" w14:textId="77777777" w:rsidR="00E44075" w:rsidRDefault="00E44075" w:rsidP="00EF624B">
            <w:r>
              <w:rPr>
                <w:rFonts w:hint="eastAsia"/>
              </w:rPr>
              <w:t>取值&amp;范围</w:t>
            </w:r>
          </w:p>
        </w:tc>
        <w:tc>
          <w:tcPr>
            <w:tcW w:w="2631" w:type="dxa"/>
            <w:shd w:val="clear" w:color="auto" w:fill="F2F2F2" w:themeFill="background1" w:themeFillShade="F2"/>
          </w:tcPr>
          <w:p w14:paraId="0F928E38" w14:textId="77777777" w:rsidR="00E44075" w:rsidRDefault="00E44075" w:rsidP="00EF624B">
            <w:r>
              <w:rPr>
                <w:rFonts w:hint="eastAsia"/>
              </w:rPr>
              <w:t>说明</w:t>
            </w:r>
          </w:p>
        </w:tc>
      </w:tr>
      <w:tr w:rsidR="00683C14" w:rsidRPr="00EF624B" w14:paraId="3A75B2F3" w14:textId="77777777" w:rsidTr="00683C14">
        <w:trPr>
          <w:cantSplit/>
        </w:trPr>
        <w:tc>
          <w:tcPr>
            <w:tcW w:w="1413" w:type="dxa"/>
          </w:tcPr>
          <w:p w14:paraId="587B556C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0E88EEDF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3640A44C" w14:textId="77777777" w:rsidR="00683C14" w:rsidRPr="00EF624B" w:rsidRDefault="00683C14" w:rsidP="00894F84"/>
        </w:tc>
        <w:tc>
          <w:tcPr>
            <w:tcW w:w="2631" w:type="dxa"/>
          </w:tcPr>
          <w:p w14:paraId="68EBD5CB" w14:textId="77777777" w:rsidR="00683C14" w:rsidRPr="00EF624B" w:rsidRDefault="00683C14" w:rsidP="00894F84"/>
        </w:tc>
      </w:tr>
      <w:tr w:rsidR="00E44075" w14:paraId="6778DE45" w14:textId="77777777" w:rsidTr="00683C14">
        <w:trPr>
          <w:cantSplit/>
        </w:trPr>
        <w:tc>
          <w:tcPr>
            <w:tcW w:w="1413" w:type="dxa"/>
          </w:tcPr>
          <w:p w14:paraId="720EB1D7" w14:textId="77777777" w:rsidR="00E44075" w:rsidRDefault="00E44075" w:rsidP="00EF624B"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38C96DB5" w14:textId="77777777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2282821C" w14:textId="477AE739" w:rsidR="00E44075" w:rsidRDefault="007F0BCC" w:rsidP="00EF624B">
            <w:r>
              <w:t>0</w:t>
            </w:r>
          </w:p>
        </w:tc>
        <w:tc>
          <w:tcPr>
            <w:tcW w:w="2631" w:type="dxa"/>
          </w:tcPr>
          <w:p w14:paraId="03C63F59" w14:textId="77777777" w:rsidR="00E44075" w:rsidRDefault="00E44075" w:rsidP="00EF624B"/>
        </w:tc>
      </w:tr>
      <w:tr w:rsidR="00E44075" w14:paraId="1C6A97CC" w14:textId="77777777" w:rsidTr="00683C14">
        <w:trPr>
          <w:cantSplit/>
        </w:trPr>
        <w:tc>
          <w:tcPr>
            <w:tcW w:w="1413" w:type="dxa"/>
          </w:tcPr>
          <w:p w14:paraId="22F3EBF6" w14:textId="77777777" w:rsidR="00E44075" w:rsidRDefault="00E44075" w:rsidP="00EF624B"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02B00F9E" w14:textId="77777777" w:rsidR="00E44075" w:rsidRDefault="00E44075" w:rsidP="00EF624B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3753CC4F" w14:textId="35B7C0A2" w:rsidR="00E44075" w:rsidRDefault="00C41261" w:rsidP="00EF624B">
            <w:r>
              <w:rPr>
                <w:rFonts w:hint="eastAsia"/>
              </w:rPr>
              <w:t>0</w:t>
            </w:r>
            <w:r w:rsidR="00AC74F4">
              <w:rPr>
                <w:rFonts w:hint="eastAsia"/>
              </w:rPr>
              <w:t>x</w:t>
            </w:r>
            <w:r w:rsidR="00AC74F4">
              <w:t>09</w:t>
            </w:r>
          </w:p>
        </w:tc>
        <w:tc>
          <w:tcPr>
            <w:tcW w:w="2631" w:type="dxa"/>
          </w:tcPr>
          <w:p w14:paraId="24D1B71D" w14:textId="77777777" w:rsidR="00E44075" w:rsidRDefault="00E44075" w:rsidP="00EF624B"/>
        </w:tc>
      </w:tr>
      <w:tr w:rsidR="007F0BCC" w14:paraId="6B334D78" w14:textId="77777777" w:rsidTr="00683C14">
        <w:trPr>
          <w:cantSplit/>
        </w:trPr>
        <w:tc>
          <w:tcPr>
            <w:tcW w:w="1413" w:type="dxa"/>
          </w:tcPr>
          <w:p w14:paraId="02033249" w14:textId="65DFDD82" w:rsidR="007F0BCC" w:rsidRDefault="007F0BCC" w:rsidP="00EF624B">
            <w:r>
              <w:rPr>
                <w:rFonts w:hint="eastAsia"/>
              </w:rPr>
              <w:t>ALM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FACDE1B" w14:textId="283CFD7C" w:rsidR="007F0BCC" w:rsidRDefault="00C41261" w:rsidP="00EF624B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35D18582" w14:textId="77777777" w:rsidR="007F0BCC" w:rsidRDefault="007F0BCC" w:rsidP="00EF624B"/>
        </w:tc>
        <w:tc>
          <w:tcPr>
            <w:tcW w:w="2631" w:type="dxa"/>
          </w:tcPr>
          <w:p w14:paraId="41FB9296" w14:textId="77777777" w:rsidR="007F0BCC" w:rsidRDefault="007F0BCC" w:rsidP="00EF624B"/>
        </w:tc>
      </w:tr>
    </w:tbl>
    <w:p w14:paraId="193E5D13" w14:textId="08856258" w:rsidR="00E44075" w:rsidRDefault="00E44075" w:rsidP="00434BAC"/>
    <w:p w14:paraId="001A858A" w14:textId="1E990D86" w:rsidR="00E44075" w:rsidRDefault="00E44075" w:rsidP="00434BAC"/>
    <w:p w14:paraId="70A88F17" w14:textId="1E356778" w:rsidR="00D5490C" w:rsidRDefault="00B43958" w:rsidP="00B43958">
      <w:pPr>
        <w:pStyle w:val="3"/>
      </w:pPr>
      <w:r>
        <w:rPr>
          <w:rFonts w:hint="eastAsia"/>
        </w:rPr>
        <w:t>故障</w:t>
      </w:r>
      <w:r>
        <w:rPr>
          <w:rFonts w:hint="eastAsia"/>
        </w:rPr>
        <w:t>ID</w:t>
      </w:r>
      <w:r>
        <w:rPr>
          <w:rFonts w:hint="eastAsia"/>
        </w:rPr>
        <w:t>定义</w:t>
      </w:r>
      <w:r w:rsidR="000D65CD">
        <w:rPr>
          <w:rFonts w:hint="eastAsia"/>
        </w:rPr>
        <w:t>（</w:t>
      </w:r>
      <w:r w:rsidR="000D65CD" w:rsidRPr="000D65CD">
        <w:rPr>
          <w:rFonts w:hint="eastAsia"/>
          <w:color w:val="FF0000"/>
        </w:rPr>
        <w:t>邓总给出</w:t>
      </w:r>
      <w:r w:rsidR="000D65C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0C6DC5" w14:paraId="4E3C72DD" w14:textId="77777777" w:rsidTr="00926C16">
        <w:trPr>
          <w:cantSplit/>
          <w:tblHeader/>
        </w:trPr>
        <w:tc>
          <w:tcPr>
            <w:tcW w:w="1659" w:type="dxa"/>
            <w:shd w:val="clear" w:color="auto" w:fill="F2F2F2" w:themeFill="background1" w:themeFillShade="F2"/>
          </w:tcPr>
          <w:p w14:paraId="2A71D90A" w14:textId="582BC670" w:rsidR="000C6DC5" w:rsidRDefault="000C6DC5" w:rsidP="00926C16">
            <w:pPr>
              <w:pStyle w:val="-4"/>
            </w:pP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6CA00DA7" w14:textId="7E48AE5B" w:rsidR="000C6DC5" w:rsidRDefault="000C6DC5" w:rsidP="00926C16">
            <w:pPr>
              <w:pStyle w:val="-4"/>
            </w:pPr>
            <w:r>
              <w:rPr>
                <w:rFonts w:hint="eastAsia"/>
              </w:rPr>
              <w:t>故障描述参数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5338A246" w14:textId="1FD282B8" w:rsidR="000C6DC5" w:rsidRDefault="000C6DC5" w:rsidP="00926C16">
            <w:pPr>
              <w:pStyle w:val="-4"/>
            </w:pPr>
            <w:r>
              <w:rPr>
                <w:rFonts w:hint="eastAsia"/>
              </w:rPr>
              <w:t>详细描述参数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3EB632C5" w14:textId="69ED8CC1" w:rsidR="000C6DC5" w:rsidRDefault="000C6DC5" w:rsidP="00926C16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0C6DC5" w14:paraId="13147DAA" w14:textId="77777777" w:rsidTr="00926C16">
        <w:trPr>
          <w:cantSplit/>
        </w:trPr>
        <w:tc>
          <w:tcPr>
            <w:tcW w:w="1659" w:type="dxa"/>
          </w:tcPr>
          <w:p w14:paraId="526DA3C7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5330D831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13E2B3E8" w14:textId="77777777" w:rsidR="000C6DC5" w:rsidRDefault="000C6DC5" w:rsidP="00926C16">
            <w:pPr>
              <w:pStyle w:val="-3"/>
            </w:pPr>
          </w:p>
        </w:tc>
        <w:tc>
          <w:tcPr>
            <w:tcW w:w="3240" w:type="dxa"/>
          </w:tcPr>
          <w:p w14:paraId="7B1C9887" w14:textId="77777777" w:rsidR="000C6DC5" w:rsidRDefault="000C6DC5" w:rsidP="00926C16">
            <w:pPr>
              <w:pStyle w:val="-3"/>
            </w:pPr>
          </w:p>
        </w:tc>
      </w:tr>
      <w:tr w:rsidR="000C6DC5" w14:paraId="2CAF8B93" w14:textId="77777777" w:rsidTr="00926C16">
        <w:trPr>
          <w:cantSplit/>
        </w:trPr>
        <w:tc>
          <w:tcPr>
            <w:tcW w:w="1659" w:type="dxa"/>
          </w:tcPr>
          <w:p w14:paraId="3C86F887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20F920E5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106FC078" w14:textId="77777777" w:rsidR="000C6DC5" w:rsidRDefault="000C6DC5" w:rsidP="00926C16">
            <w:pPr>
              <w:pStyle w:val="-3"/>
            </w:pPr>
          </w:p>
        </w:tc>
        <w:tc>
          <w:tcPr>
            <w:tcW w:w="3240" w:type="dxa"/>
          </w:tcPr>
          <w:p w14:paraId="2A3775D1" w14:textId="77777777" w:rsidR="000C6DC5" w:rsidRDefault="000C6DC5" w:rsidP="00926C16">
            <w:pPr>
              <w:pStyle w:val="-3"/>
            </w:pPr>
          </w:p>
        </w:tc>
      </w:tr>
      <w:tr w:rsidR="000C6DC5" w14:paraId="648B39C5" w14:textId="77777777" w:rsidTr="00926C16">
        <w:trPr>
          <w:cantSplit/>
        </w:trPr>
        <w:tc>
          <w:tcPr>
            <w:tcW w:w="1659" w:type="dxa"/>
          </w:tcPr>
          <w:p w14:paraId="27210EE8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3A45A2F6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1C89988D" w14:textId="77777777" w:rsidR="000C6DC5" w:rsidRDefault="000C6DC5" w:rsidP="00926C16">
            <w:pPr>
              <w:pStyle w:val="-3"/>
            </w:pPr>
          </w:p>
        </w:tc>
        <w:tc>
          <w:tcPr>
            <w:tcW w:w="3240" w:type="dxa"/>
          </w:tcPr>
          <w:p w14:paraId="65AE2340" w14:textId="77777777" w:rsidR="000C6DC5" w:rsidRDefault="000C6DC5" w:rsidP="00926C16">
            <w:pPr>
              <w:pStyle w:val="-3"/>
            </w:pPr>
          </w:p>
        </w:tc>
      </w:tr>
      <w:tr w:rsidR="000C6DC5" w14:paraId="4C0279FE" w14:textId="77777777" w:rsidTr="00926C16">
        <w:trPr>
          <w:cantSplit/>
        </w:trPr>
        <w:tc>
          <w:tcPr>
            <w:tcW w:w="1659" w:type="dxa"/>
          </w:tcPr>
          <w:p w14:paraId="7888A437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2D10C6F2" w14:textId="77777777" w:rsidR="000C6DC5" w:rsidRDefault="000C6DC5" w:rsidP="00926C16">
            <w:pPr>
              <w:pStyle w:val="-3"/>
            </w:pPr>
          </w:p>
        </w:tc>
        <w:tc>
          <w:tcPr>
            <w:tcW w:w="1659" w:type="dxa"/>
          </w:tcPr>
          <w:p w14:paraId="77ACFA37" w14:textId="77777777" w:rsidR="000C6DC5" w:rsidRDefault="000C6DC5" w:rsidP="00926C16">
            <w:pPr>
              <w:pStyle w:val="-3"/>
            </w:pPr>
          </w:p>
        </w:tc>
        <w:tc>
          <w:tcPr>
            <w:tcW w:w="3240" w:type="dxa"/>
          </w:tcPr>
          <w:p w14:paraId="42081B0C" w14:textId="77777777" w:rsidR="000C6DC5" w:rsidRDefault="000C6DC5" w:rsidP="00926C16">
            <w:pPr>
              <w:pStyle w:val="-3"/>
            </w:pPr>
          </w:p>
        </w:tc>
      </w:tr>
    </w:tbl>
    <w:p w14:paraId="4C6FEA54" w14:textId="6565DAEB" w:rsidR="00B43958" w:rsidRDefault="00B43958" w:rsidP="00B43958">
      <w:pPr>
        <w:pStyle w:val="-22"/>
      </w:pPr>
    </w:p>
    <w:p w14:paraId="0F8C61EF" w14:textId="6E272EC9" w:rsidR="00AC74F4" w:rsidRDefault="00AC74F4" w:rsidP="00AC74F4">
      <w:pPr>
        <w:pStyle w:val="3"/>
      </w:pPr>
      <w:r>
        <w:rPr>
          <w:rFonts w:hint="eastAsia"/>
        </w:rPr>
        <w:t>故障后处理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926C16" w14:paraId="66486383" w14:textId="77777777" w:rsidTr="00926C16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090F5A1" w14:textId="2076AD11" w:rsidR="00926C16" w:rsidRDefault="00926C16" w:rsidP="00926C16">
            <w:pPr>
              <w:pStyle w:val="-4"/>
            </w:pP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ID</w:t>
            </w:r>
          </w:p>
        </w:tc>
        <w:tc>
          <w:tcPr>
            <w:tcW w:w="6883" w:type="dxa"/>
            <w:gridSpan w:val="2"/>
            <w:shd w:val="clear" w:color="auto" w:fill="F2F2F2" w:themeFill="background1" w:themeFillShade="F2"/>
          </w:tcPr>
          <w:p w14:paraId="75C01DE9" w14:textId="01DF14E9" w:rsidR="00926C16" w:rsidRDefault="00926C16" w:rsidP="00926C16">
            <w:pPr>
              <w:pStyle w:val="-4"/>
            </w:pPr>
            <w:r>
              <w:rPr>
                <w:rFonts w:hint="eastAsia"/>
              </w:rPr>
              <w:t>后处理</w:t>
            </w:r>
          </w:p>
        </w:tc>
      </w:tr>
      <w:tr w:rsidR="00926C16" w14:paraId="660C329F" w14:textId="77777777" w:rsidTr="00926C16">
        <w:trPr>
          <w:cantSplit/>
        </w:trPr>
        <w:tc>
          <w:tcPr>
            <w:tcW w:w="1413" w:type="dxa"/>
            <w:vMerge w:val="restart"/>
          </w:tcPr>
          <w:p w14:paraId="021E79C7" w14:textId="77777777" w:rsidR="00926C16" w:rsidRDefault="00926C16" w:rsidP="00926C16">
            <w:pPr>
              <w:pStyle w:val="-3"/>
            </w:pPr>
          </w:p>
        </w:tc>
        <w:tc>
          <w:tcPr>
            <w:tcW w:w="1276" w:type="dxa"/>
          </w:tcPr>
          <w:p w14:paraId="66326AF5" w14:textId="216F1FF1" w:rsidR="00926C16" w:rsidRDefault="00926C16" w:rsidP="00926C16">
            <w:pPr>
              <w:pStyle w:val="-3"/>
            </w:pPr>
            <w:r>
              <w:rPr>
                <w:rFonts w:hint="eastAsia"/>
              </w:rPr>
              <w:t>故障产生</w:t>
            </w:r>
          </w:p>
        </w:tc>
        <w:tc>
          <w:tcPr>
            <w:tcW w:w="5607" w:type="dxa"/>
          </w:tcPr>
          <w:p w14:paraId="373E2487" w14:textId="77777777" w:rsidR="00926C16" w:rsidRDefault="00926C16" w:rsidP="00926C16">
            <w:pPr>
              <w:pStyle w:val="-3"/>
            </w:pPr>
          </w:p>
        </w:tc>
      </w:tr>
      <w:tr w:rsidR="00926C16" w14:paraId="6FA4DB0B" w14:textId="77777777" w:rsidTr="00926C16">
        <w:trPr>
          <w:cantSplit/>
        </w:trPr>
        <w:tc>
          <w:tcPr>
            <w:tcW w:w="1413" w:type="dxa"/>
            <w:vMerge/>
          </w:tcPr>
          <w:p w14:paraId="7CFEE6F5" w14:textId="77777777" w:rsidR="00926C16" w:rsidRDefault="00926C16" w:rsidP="00926C16">
            <w:pPr>
              <w:pStyle w:val="-3"/>
            </w:pPr>
          </w:p>
        </w:tc>
        <w:tc>
          <w:tcPr>
            <w:tcW w:w="1276" w:type="dxa"/>
          </w:tcPr>
          <w:p w14:paraId="59EF461B" w14:textId="2639FEFC" w:rsidR="00926C16" w:rsidRDefault="00926C16" w:rsidP="00926C16">
            <w:pPr>
              <w:pStyle w:val="-3"/>
            </w:pPr>
            <w:r>
              <w:rPr>
                <w:rFonts w:hint="eastAsia"/>
              </w:rPr>
              <w:t>故障恢复</w:t>
            </w:r>
          </w:p>
        </w:tc>
        <w:tc>
          <w:tcPr>
            <w:tcW w:w="5607" w:type="dxa"/>
          </w:tcPr>
          <w:p w14:paraId="4B615273" w14:textId="77777777" w:rsidR="00926C16" w:rsidRDefault="00926C16" w:rsidP="00926C16">
            <w:pPr>
              <w:pStyle w:val="-3"/>
            </w:pPr>
          </w:p>
        </w:tc>
      </w:tr>
      <w:tr w:rsidR="00926C16" w14:paraId="089A8913" w14:textId="77777777" w:rsidTr="00926C16">
        <w:trPr>
          <w:cantSplit/>
        </w:trPr>
        <w:tc>
          <w:tcPr>
            <w:tcW w:w="1413" w:type="dxa"/>
            <w:vMerge w:val="restart"/>
          </w:tcPr>
          <w:p w14:paraId="227429F6" w14:textId="77777777" w:rsidR="00926C16" w:rsidRDefault="00926C16" w:rsidP="00926C16">
            <w:pPr>
              <w:pStyle w:val="-3"/>
            </w:pPr>
          </w:p>
        </w:tc>
        <w:tc>
          <w:tcPr>
            <w:tcW w:w="1276" w:type="dxa"/>
          </w:tcPr>
          <w:p w14:paraId="5D7A8AAC" w14:textId="7BB4EC45" w:rsidR="00926C16" w:rsidRDefault="00926C16" w:rsidP="00926C16">
            <w:pPr>
              <w:pStyle w:val="-3"/>
            </w:pPr>
            <w:r>
              <w:rPr>
                <w:rFonts w:hint="eastAsia"/>
              </w:rPr>
              <w:t>故障产生</w:t>
            </w:r>
          </w:p>
        </w:tc>
        <w:tc>
          <w:tcPr>
            <w:tcW w:w="5607" w:type="dxa"/>
          </w:tcPr>
          <w:p w14:paraId="4126CD30" w14:textId="77777777" w:rsidR="00926C16" w:rsidRDefault="00926C16" w:rsidP="00926C16">
            <w:pPr>
              <w:pStyle w:val="-3"/>
            </w:pPr>
          </w:p>
        </w:tc>
      </w:tr>
      <w:tr w:rsidR="00926C16" w14:paraId="4E48B547" w14:textId="77777777" w:rsidTr="00926C16">
        <w:trPr>
          <w:cantSplit/>
        </w:trPr>
        <w:tc>
          <w:tcPr>
            <w:tcW w:w="1413" w:type="dxa"/>
            <w:vMerge/>
          </w:tcPr>
          <w:p w14:paraId="2B896131" w14:textId="77777777" w:rsidR="00926C16" w:rsidRDefault="00926C16" w:rsidP="00926C16">
            <w:pPr>
              <w:pStyle w:val="-3"/>
            </w:pPr>
          </w:p>
        </w:tc>
        <w:tc>
          <w:tcPr>
            <w:tcW w:w="1276" w:type="dxa"/>
          </w:tcPr>
          <w:p w14:paraId="50624C9F" w14:textId="66D91B6F" w:rsidR="00926C16" w:rsidRDefault="00926C16" w:rsidP="00926C16">
            <w:pPr>
              <w:pStyle w:val="-3"/>
            </w:pPr>
            <w:r>
              <w:rPr>
                <w:rFonts w:hint="eastAsia"/>
              </w:rPr>
              <w:t>故障恢复</w:t>
            </w:r>
          </w:p>
        </w:tc>
        <w:tc>
          <w:tcPr>
            <w:tcW w:w="5607" w:type="dxa"/>
          </w:tcPr>
          <w:p w14:paraId="662255F6" w14:textId="77777777" w:rsidR="00926C16" w:rsidRDefault="00926C16" w:rsidP="00926C16">
            <w:pPr>
              <w:pStyle w:val="-3"/>
            </w:pPr>
          </w:p>
        </w:tc>
      </w:tr>
    </w:tbl>
    <w:p w14:paraId="703AD512" w14:textId="77777777" w:rsidR="00AC74F4" w:rsidRPr="00AC74F4" w:rsidRDefault="00AC74F4" w:rsidP="00AC74F4">
      <w:pPr>
        <w:pStyle w:val="-22"/>
      </w:pPr>
    </w:p>
    <w:p w14:paraId="1199844C" w14:textId="77777777" w:rsidR="00AA6D0C" w:rsidRDefault="00AA6D0C" w:rsidP="00B43958">
      <w:pPr>
        <w:pStyle w:val="-22"/>
      </w:pPr>
    </w:p>
    <w:p w14:paraId="0880D0BB" w14:textId="57C9F2A4" w:rsidR="00DE058E" w:rsidRDefault="00DE058E" w:rsidP="00DE058E">
      <w:pPr>
        <w:pStyle w:val="1"/>
      </w:pPr>
      <w:r>
        <w:rPr>
          <w:rFonts w:hint="eastAsia"/>
        </w:rPr>
        <w:t>增加送片机能力查询</w:t>
      </w:r>
      <w:r w:rsidR="000D65CD">
        <w:rPr>
          <w:rFonts w:hint="eastAsia"/>
        </w:rPr>
        <w:t>（细节邓总给出）</w:t>
      </w:r>
    </w:p>
    <w:p w14:paraId="01194342" w14:textId="39CB3B7D" w:rsidR="00DE058E" w:rsidRDefault="007F0BCC" w:rsidP="00DE058E">
      <w:pPr>
        <w:pStyle w:val="-22"/>
      </w:pPr>
      <w:r>
        <w:rPr>
          <w:rFonts w:hint="eastAsia"/>
        </w:rPr>
        <w:t>随着送片机硬件的变化，会有一些和硬件相关的参数会影响到前台的控制。</w:t>
      </w:r>
      <w:r w:rsidR="00467344">
        <w:rPr>
          <w:rFonts w:hint="eastAsia"/>
        </w:rPr>
        <w:t>例如，送片机的片盒有几个，每个片盒中有几个片槽，每个片槽插几个玻片。</w:t>
      </w:r>
    </w:p>
    <w:p w14:paraId="44B5F3B1" w14:textId="66A5B0FE" w:rsidR="00467344" w:rsidRDefault="00467344" w:rsidP="00DE058E">
      <w:pPr>
        <w:pStyle w:val="-22"/>
      </w:pPr>
      <w:r>
        <w:rPr>
          <w:rFonts w:hint="eastAsia"/>
        </w:rPr>
        <w:t>本消息不涉及电机处理，不需要两次返回</w:t>
      </w:r>
      <w:r w:rsidR="00C058C2">
        <w:rPr>
          <w:rFonts w:hint="eastAsia"/>
        </w:rPr>
        <w:t>，永远返回成功。</w:t>
      </w:r>
    </w:p>
    <w:p w14:paraId="12937F3F" w14:textId="483521EE" w:rsidR="007F0BCC" w:rsidRDefault="00467344" w:rsidP="00DE058E">
      <w:pPr>
        <w:pStyle w:val="-22"/>
      </w:pPr>
      <w:r>
        <w:rPr>
          <w:rFonts w:hint="eastAsia"/>
        </w:rPr>
        <w:lastRenderedPageBreak/>
        <w:t>命令消息：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631"/>
      </w:tblGrid>
      <w:tr w:rsidR="007F0BCC" w14:paraId="548033D3" w14:textId="77777777" w:rsidTr="00926C16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11451B6E" w14:textId="77777777" w:rsidR="007F0BCC" w:rsidRDefault="007F0BCC" w:rsidP="00AC74F4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33A0A47" w14:textId="77777777" w:rsidR="007F0BCC" w:rsidRDefault="007F0BCC" w:rsidP="00AC74F4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4A90BEE" w14:textId="77777777" w:rsidR="007F0BCC" w:rsidRDefault="007F0BCC" w:rsidP="00AC74F4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631" w:type="dxa"/>
            <w:shd w:val="clear" w:color="auto" w:fill="F2F2F2" w:themeFill="background1" w:themeFillShade="F2"/>
          </w:tcPr>
          <w:p w14:paraId="643B5D89" w14:textId="77777777" w:rsidR="007F0BCC" w:rsidRDefault="007F0BCC" w:rsidP="00AC74F4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7F0BCC" w14:paraId="16342F92" w14:textId="77777777" w:rsidTr="00AC74F4">
        <w:trPr>
          <w:cantSplit/>
        </w:trPr>
        <w:tc>
          <w:tcPr>
            <w:tcW w:w="1413" w:type="dxa"/>
          </w:tcPr>
          <w:p w14:paraId="5BE56194" w14:textId="77777777" w:rsidR="007F0BCC" w:rsidRDefault="007F0BCC" w:rsidP="00AC74F4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09DD5E15" w14:textId="77777777" w:rsidR="007F0BCC" w:rsidRDefault="007F0BCC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C6F1403" w14:textId="77777777" w:rsidR="007F0BCC" w:rsidRDefault="007F0BCC" w:rsidP="00AC74F4">
            <w:pPr>
              <w:pStyle w:val="-3"/>
            </w:pPr>
            <w:r>
              <w:t>0</w:t>
            </w:r>
          </w:p>
        </w:tc>
        <w:tc>
          <w:tcPr>
            <w:tcW w:w="2631" w:type="dxa"/>
          </w:tcPr>
          <w:p w14:paraId="1C5F7C67" w14:textId="77777777" w:rsidR="007F0BCC" w:rsidRDefault="007F0BCC" w:rsidP="00AC74F4">
            <w:pPr>
              <w:pStyle w:val="-3"/>
            </w:pPr>
          </w:p>
        </w:tc>
      </w:tr>
      <w:tr w:rsidR="007F0BCC" w14:paraId="2AE6B8F3" w14:textId="77777777" w:rsidTr="00AC74F4">
        <w:trPr>
          <w:cantSplit/>
        </w:trPr>
        <w:tc>
          <w:tcPr>
            <w:tcW w:w="1413" w:type="dxa"/>
          </w:tcPr>
          <w:p w14:paraId="6B11B7B2" w14:textId="77777777" w:rsidR="007F0BCC" w:rsidRDefault="007F0BCC" w:rsidP="00AC74F4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21C128B1" w14:textId="77777777" w:rsidR="007F0BCC" w:rsidRDefault="007F0BCC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A42E00D" w14:textId="02AD80FA" w:rsidR="007F0BCC" w:rsidRDefault="00926C16" w:rsidP="00AC74F4">
            <w:pPr>
              <w:pStyle w:val="-3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  <w:tc>
          <w:tcPr>
            <w:tcW w:w="2631" w:type="dxa"/>
          </w:tcPr>
          <w:p w14:paraId="429A0CB8" w14:textId="77777777" w:rsidR="007F0BCC" w:rsidRDefault="007F0BCC" w:rsidP="00AC74F4">
            <w:pPr>
              <w:pStyle w:val="-3"/>
            </w:pPr>
          </w:p>
        </w:tc>
      </w:tr>
      <w:tr w:rsidR="007F0BCC" w14:paraId="70B9CA8D" w14:textId="77777777" w:rsidTr="00AC74F4">
        <w:trPr>
          <w:cantSplit/>
        </w:trPr>
        <w:tc>
          <w:tcPr>
            <w:tcW w:w="1413" w:type="dxa"/>
          </w:tcPr>
          <w:p w14:paraId="70520E67" w14:textId="5AE268D5" w:rsidR="007F0BCC" w:rsidRDefault="008169A1" w:rsidP="00AC74F4">
            <w:pPr>
              <w:pStyle w:val="-3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14:paraId="16FF743D" w14:textId="3ADCA44C" w:rsidR="007F0BCC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611B1483" w14:textId="77777777" w:rsidR="007F0BCC" w:rsidRDefault="007F0BCC" w:rsidP="00AC74F4">
            <w:pPr>
              <w:pStyle w:val="-3"/>
            </w:pPr>
          </w:p>
        </w:tc>
        <w:tc>
          <w:tcPr>
            <w:tcW w:w="2631" w:type="dxa"/>
          </w:tcPr>
          <w:p w14:paraId="7F107892" w14:textId="77777777" w:rsidR="007F0BCC" w:rsidRDefault="008169A1" w:rsidP="00AC74F4">
            <w:pPr>
              <w:pStyle w:val="-3"/>
            </w:pPr>
            <w:r>
              <w:rPr>
                <w:rFonts w:hint="eastAsia"/>
              </w:rPr>
              <w:t>要查询的信息类型</w:t>
            </w:r>
          </w:p>
          <w:p w14:paraId="66EEC2F3" w14:textId="1664887A" w:rsidR="008169A1" w:rsidRDefault="008169A1" w:rsidP="00AC74F4">
            <w:pPr>
              <w:pStyle w:val="-3"/>
            </w:pPr>
            <w:r>
              <w:rPr>
                <w:rFonts w:hint="eastAsia"/>
              </w:rPr>
              <w:t>0xFF:</w:t>
            </w:r>
            <w:r>
              <w:t xml:space="preserve"> </w:t>
            </w:r>
            <w:r>
              <w:rPr>
                <w:rFonts w:hint="eastAsia"/>
              </w:rPr>
              <w:t>查询所有</w:t>
            </w:r>
          </w:p>
        </w:tc>
      </w:tr>
    </w:tbl>
    <w:p w14:paraId="56AA5E16" w14:textId="3963905C" w:rsidR="007F0BCC" w:rsidRDefault="007F0BCC" w:rsidP="00DE058E">
      <w:pPr>
        <w:pStyle w:val="-22"/>
      </w:pPr>
    </w:p>
    <w:p w14:paraId="3BA5FEA7" w14:textId="6A270F5A" w:rsidR="00467344" w:rsidRDefault="00467344" w:rsidP="00DE058E">
      <w:pPr>
        <w:pStyle w:val="-22"/>
      </w:pPr>
      <w:r>
        <w:rPr>
          <w:rFonts w:hint="eastAsia"/>
        </w:rPr>
        <w:t>响应消息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838"/>
        <w:gridCol w:w="1134"/>
        <w:gridCol w:w="2693"/>
        <w:gridCol w:w="2552"/>
      </w:tblGrid>
      <w:tr w:rsidR="008169A1" w14:paraId="0055E7BA" w14:textId="77777777" w:rsidTr="00683C14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</w:tcPr>
          <w:p w14:paraId="2BAB6CB9" w14:textId="77777777" w:rsidR="008169A1" w:rsidRDefault="008169A1" w:rsidP="00AC74F4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A76CF58" w14:textId="77777777" w:rsidR="008169A1" w:rsidRDefault="008169A1" w:rsidP="00AC74F4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AFD5083" w14:textId="77777777" w:rsidR="008169A1" w:rsidRDefault="008169A1" w:rsidP="00AC74F4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306A0DD" w14:textId="77777777" w:rsidR="008169A1" w:rsidRDefault="008169A1" w:rsidP="00AC74F4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6FCC83AA" w14:textId="77777777" w:rsidTr="00683C14">
        <w:trPr>
          <w:cantSplit/>
        </w:trPr>
        <w:tc>
          <w:tcPr>
            <w:tcW w:w="1838" w:type="dxa"/>
          </w:tcPr>
          <w:p w14:paraId="5DF58A4D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2FC79B9E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17A9C89A" w14:textId="77777777" w:rsidR="00683C14" w:rsidRPr="00EF624B" w:rsidRDefault="00683C14" w:rsidP="00894F84"/>
        </w:tc>
        <w:tc>
          <w:tcPr>
            <w:tcW w:w="2552" w:type="dxa"/>
          </w:tcPr>
          <w:p w14:paraId="67818B5E" w14:textId="77777777" w:rsidR="00683C14" w:rsidRPr="00EF624B" w:rsidRDefault="00683C14" w:rsidP="00894F84"/>
        </w:tc>
      </w:tr>
      <w:tr w:rsidR="008169A1" w14:paraId="3A0469B6" w14:textId="77777777" w:rsidTr="00683C14">
        <w:trPr>
          <w:cantSplit/>
        </w:trPr>
        <w:tc>
          <w:tcPr>
            <w:tcW w:w="1838" w:type="dxa"/>
          </w:tcPr>
          <w:p w14:paraId="5F9BBF43" w14:textId="77777777" w:rsidR="008169A1" w:rsidRDefault="008169A1" w:rsidP="00AC74F4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75054AFF" w14:textId="77777777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71B1AC9" w14:textId="77777777" w:rsidR="008169A1" w:rsidRDefault="008169A1" w:rsidP="00AC74F4">
            <w:pPr>
              <w:pStyle w:val="-3"/>
            </w:pPr>
            <w:r>
              <w:t>0</w:t>
            </w:r>
          </w:p>
        </w:tc>
        <w:tc>
          <w:tcPr>
            <w:tcW w:w="2552" w:type="dxa"/>
          </w:tcPr>
          <w:p w14:paraId="15DF7E7E" w14:textId="77777777" w:rsidR="008169A1" w:rsidRDefault="008169A1" w:rsidP="00AC74F4">
            <w:pPr>
              <w:pStyle w:val="-3"/>
            </w:pPr>
          </w:p>
        </w:tc>
      </w:tr>
      <w:tr w:rsidR="008169A1" w14:paraId="20FFE033" w14:textId="77777777" w:rsidTr="00683C14">
        <w:trPr>
          <w:cantSplit/>
        </w:trPr>
        <w:tc>
          <w:tcPr>
            <w:tcW w:w="1838" w:type="dxa"/>
          </w:tcPr>
          <w:p w14:paraId="56583EF6" w14:textId="77777777" w:rsidR="008169A1" w:rsidRDefault="008169A1" w:rsidP="00AC74F4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12744706" w14:textId="77777777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1D57AFD" w14:textId="77777777" w:rsidR="008169A1" w:rsidRDefault="008169A1" w:rsidP="00AC74F4">
            <w:pPr>
              <w:pStyle w:val="-3"/>
            </w:pPr>
          </w:p>
        </w:tc>
        <w:tc>
          <w:tcPr>
            <w:tcW w:w="2552" w:type="dxa"/>
          </w:tcPr>
          <w:p w14:paraId="45DBEC2A" w14:textId="77777777" w:rsidR="008169A1" w:rsidRDefault="008169A1" w:rsidP="00AC74F4">
            <w:pPr>
              <w:pStyle w:val="-3"/>
            </w:pPr>
          </w:p>
        </w:tc>
      </w:tr>
      <w:tr w:rsidR="008169A1" w14:paraId="46C09259" w14:textId="77777777" w:rsidTr="00683C14">
        <w:trPr>
          <w:cantSplit/>
        </w:trPr>
        <w:tc>
          <w:tcPr>
            <w:tcW w:w="1838" w:type="dxa"/>
          </w:tcPr>
          <w:p w14:paraId="1348CF4F" w14:textId="645432B4" w:rsidR="008169A1" w:rsidRDefault="008169A1" w:rsidP="00AC74F4">
            <w:pPr>
              <w:pStyle w:val="-3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6B45C7D0" w14:textId="0D2A0AF2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F0F66A7" w14:textId="3D668C81" w:rsidR="008169A1" w:rsidRDefault="008169A1" w:rsidP="00AC74F4">
            <w:pPr>
              <w:pStyle w:val="-3"/>
            </w:pPr>
            <w:r>
              <w:rPr>
                <w:rFonts w:hint="eastAsia"/>
              </w:rPr>
              <w:t>0</w:t>
            </w:r>
            <w:r>
              <w:t>-3</w:t>
            </w:r>
          </w:p>
        </w:tc>
        <w:tc>
          <w:tcPr>
            <w:tcW w:w="2552" w:type="dxa"/>
          </w:tcPr>
          <w:p w14:paraId="3E9D44C0" w14:textId="77777777" w:rsidR="008169A1" w:rsidRDefault="008169A1" w:rsidP="00AC74F4">
            <w:pPr>
              <w:pStyle w:val="-3"/>
            </w:pPr>
            <w:r>
              <w:rPr>
                <w:rFonts w:hint="eastAsia"/>
              </w:rPr>
              <w:t>0</w:t>
            </w:r>
            <w:r>
              <w:t xml:space="preserve">: SUCCESS </w:t>
            </w:r>
          </w:p>
          <w:p w14:paraId="59FD06A6" w14:textId="77777777" w:rsidR="008169A1" w:rsidRPr="00B7514B" w:rsidRDefault="008169A1" w:rsidP="00AC74F4">
            <w:pPr>
              <w:pStyle w:val="-3"/>
              <w:rPr>
                <w:rStyle w:val="af4"/>
              </w:rPr>
            </w:pPr>
            <w:r w:rsidRPr="00B7514B">
              <w:rPr>
                <w:rStyle w:val="af4"/>
                <w:rFonts w:hint="eastAsia"/>
              </w:rPr>
              <w:t>1</w:t>
            </w:r>
            <w:r w:rsidRPr="00B7514B">
              <w:rPr>
                <w:rStyle w:val="af4"/>
              </w:rPr>
              <w:t>: FAIL</w:t>
            </w:r>
          </w:p>
          <w:p w14:paraId="067B82E2" w14:textId="77777777" w:rsidR="008169A1" w:rsidRPr="00B7514B" w:rsidRDefault="008169A1" w:rsidP="00AC74F4">
            <w:pPr>
              <w:pStyle w:val="-3"/>
              <w:rPr>
                <w:rStyle w:val="af4"/>
              </w:rPr>
            </w:pPr>
            <w:r w:rsidRPr="00B7514B">
              <w:rPr>
                <w:rStyle w:val="af4"/>
                <w:rFonts w:hint="eastAsia"/>
              </w:rPr>
              <w:t>2</w:t>
            </w:r>
            <w:r w:rsidRPr="00B7514B">
              <w:rPr>
                <w:rStyle w:val="af4"/>
              </w:rPr>
              <w:t>: RECEVED</w:t>
            </w:r>
          </w:p>
          <w:p w14:paraId="3CE20AAE" w14:textId="7FB53D2F" w:rsidR="008169A1" w:rsidRDefault="008169A1" w:rsidP="00AC74F4">
            <w:pPr>
              <w:pStyle w:val="-3"/>
            </w:pPr>
            <w:r w:rsidRPr="00B7514B">
              <w:rPr>
                <w:rStyle w:val="af4"/>
                <w:rFonts w:hint="eastAsia"/>
              </w:rPr>
              <w:t>3</w:t>
            </w:r>
            <w:r w:rsidRPr="00B7514B">
              <w:rPr>
                <w:rStyle w:val="af4"/>
              </w:rPr>
              <w:t>: BUSY</w:t>
            </w:r>
          </w:p>
        </w:tc>
      </w:tr>
      <w:tr w:rsidR="008169A1" w14:paraId="6B6044D8" w14:textId="77777777" w:rsidTr="00683C14">
        <w:trPr>
          <w:cantSplit/>
        </w:trPr>
        <w:tc>
          <w:tcPr>
            <w:tcW w:w="1838" w:type="dxa"/>
          </w:tcPr>
          <w:p w14:paraId="2628B40F" w14:textId="742625B6" w:rsidR="008169A1" w:rsidRDefault="008169A1" w:rsidP="00AC74F4">
            <w:pPr>
              <w:pStyle w:val="-3"/>
            </w:pPr>
            <w:r>
              <w:rPr>
                <w:rFonts w:hint="eastAsia"/>
              </w:rPr>
              <w:t>T</w:t>
            </w:r>
            <w:r>
              <w:t xml:space="preserve">LV Tag </w:t>
            </w:r>
          </w:p>
        </w:tc>
        <w:tc>
          <w:tcPr>
            <w:tcW w:w="1134" w:type="dxa"/>
          </w:tcPr>
          <w:p w14:paraId="0290658A" w14:textId="7681B72B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8941A8C" w14:textId="388E0200" w:rsidR="008169A1" w:rsidRDefault="008169A1" w:rsidP="00AC74F4">
            <w:pPr>
              <w:pStyle w:val="-3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552" w:type="dxa"/>
          </w:tcPr>
          <w:p w14:paraId="64CB6EA3" w14:textId="0B16FE4A" w:rsidR="008169A1" w:rsidRDefault="008169A1" w:rsidP="00AC74F4">
            <w:pPr>
              <w:pStyle w:val="-3"/>
            </w:pPr>
            <w:r>
              <w:rPr>
                <w:rFonts w:hint="eastAsia"/>
              </w:rPr>
              <w:t>片盒信息</w:t>
            </w:r>
          </w:p>
        </w:tc>
      </w:tr>
      <w:tr w:rsidR="008169A1" w14:paraId="159D7EDA" w14:textId="77777777" w:rsidTr="00683C14">
        <w:trPr>
          <w:cantSplit/>
        </w:trPr>
        <w:tc>
          <w:tcPr>
            <w:tcW w:w="1838" w:type="dxa"/>
          </w:tcPr>
          <w:p w14:paraId="4C08817C" w14:textId="76F6BA44" w:rsidR="008169A1" w:rsidRDefault="008169A1" w:rsidP="00AC74F4">
            <w:pPr>
              <w:pStyle w:val="-3"/>
            </w:pPr>
            <w:r>
              <w:rPr>
                <w:rFonts w:hint="eastAsia"/>
              </w:rPr>
              <w:t>T</w:t>
            </w:r>
            <w:r>
              <w:t>LV Length</w:t>
            </w:r>
          </w:p>
        </w:tc>
        <w:tc>
          <w:tcPr>
            <w:tcW w:w="1134" w:type="dxa"/>
          </w:tcPr>
          <w:p w14:paraId="7D5C51BA" w14:textId="7254C154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9B84B0C" w14:textId="77777777" w:rsidR="008169A1" w:rsidRDefault="008169A1" w:rsidP="00AC74F4">
            <w:pPr>
              <w:pStyle w:val="-3"/>
            </w:pPr>
          </w:p>
        </w:tc>
        <w:tc>
          <w:tcPr>
            <w:tcW w:w="2552" w:type="dxa"/>
          </w:tcPr>
          <w:p w14:paraId="0E23FC94" w14:textId="77777777" w:rsidR="008169A1" w:rsidRDefault="008169A1" w:rsidP="00AC74F4">
            <w:pPr>
              <w:pStyle w:val="-3"/>
            </w:pPr>
          </w:p>
        </w:tc>
      </w:tr>
      <w:tr w:rsidR="008169A1" w14:paraId="043B5C63" w14:textId="77777777" w:rsidTr="00683C14">
        <w:trPr>
          <w:cantSplit/>
        </w:trPr>
        <w:tc>
          <w:tcPr>
            <w:tcW w:w="1838" w:type="dxa"/>
          </w:tcPr>
          <w:p w14:paraId="76D147B0" w14:textId="53671DC7" w:rsidR="008169A1" w:rsidRDefault="008169A1" w:rsidP="00AC74F4">
            <w:pPr>
              <w:pStyle w:val="-3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ab Num</w:t>
            </w:r>
          </w:p>
        </w:tc>
        <w:tc>
          <w:tcPr>
            <w:tcW w:w="1134" w:type="dxa"/>
          </w:tcPr>
          <w:p w14:paraId="55B82AD7" w14:textId="35EE3B0D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5505658" w14:textId="77777777" w:rsidR="008169A1" w:rsidRDefault="008169A1" w:rsidP="00AC74F4">
            <w:pPr>
              <w:pStyle w:val="-3"/>
            </w:pPr>
          </w:p>
        </w:tc>
        <w:tc>
          <w:tcPr>
            <w:tcW w:w="2552" w:type="dxa"/>
          </w:tcPr>
          <w:p w14:paraId="460D3873" w14:textId="5F7232BA" w:rsidR="008169A1" w:rsidRDefault="008169A1" w:rsidP="00AC74F4">
            <w:pPr>
              <w:pStyle w:val="-3"/>
            </w:pPr>
            <w:r>
              <w:rPr>
                <w:rFonts w:hint="eastAsia"/>
              </w:rPr>
              <w:t>片盒个数</w:t>
            </w:r>
          </w:p>
        </w:tc>
      </w:tr>
      <w:tr w:rsidR="008169A1" w14:paraId="661DB5A2" w14:textId="77777777" w:rsidTr="00683C14">
        <w:trPr>
          <w:cantSplit/>
        </w:trPr>
        <w:tc>
          <w:tcPr>
            <w:tcW w:w="1838" w:type="dxa"/>
          </w:tcPr>
          <w:p w14:paraId="6EAAC5AF" w14:textId="2FB568C4" w:rsidR="008169A1" w:rsidRDefault="008169A1" w:rsidP="00AC74F4">
            <w:pPr>
              <w:pStyle w:val="-3"/>
            </w:pPr>
            <w:r>
              <w:rPr>
                <w:rFonts w:hint="eastAsia"/>
              </w:rPr>
              <w:t>&gt;</w:t>
            </w:r>
            <w:r>
              <w:t xml:space="preserve"> Frame Num</w:t>
            </w:r>
          </w:p>
        </w:tc>
        <w:tc>
          <w:tcPr>
            <w:tcW w:w="1134" w:type="dxa"/>
          </w:tcPr>
          <w:p w14:paraId="286EC95B" w14:textId="5D80FE45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2F686C" w14:textId="77777777" w:rsidR="008169A1" w:rsidRDefault="008169A1" w:rsidP="00AC74F4">
            <w:pPr>
              <w:pStyle w:val="-3"/>
            </w:pPr>
          </w:p>
        </w:tc>
        <w:tc>
          <w:tcPr>
            <w:tcW w:w="2552" w:type="dxa"/>
          </w:tcPr>
          <w:p w14:paraId="5EC5D232" w14:textId="09025581" w:rsidR="008169A1" w:rsidRDefault="008169A1" w:rsidP="00AC74F4">
            <w:pPr>
              <w:pStyle w:val="-3"/>
            </w:pPr>
            <w:r>
              <w:rPr>
                <w:rFonts w:hint="eastAsia"/>
              </w:rPr>
              <w:t>每个片盒内片槽个数</w:t>
            </w:r>
          </w:p>
        </w:tc>
      </w:tr>
      <w:tr w:rsidR="008169A1" w14:paraId="265752C2" w14:textId="77777777" w:rsidTr="00683C14">
        <w:trPr>
          <w:cantSplit/>
        </w:trPr>
        <w:tc>
          <w:tcPr>
            <w:tcW w:w="1838" w:type="dxa"/>
          </w:tcPr>
          <w:p w14:paraId="637E8AF4" w14:textId="7D6949F6" w:rsidR="008169A1" w:rsidRDefault="008169A1" w:rsidP="00AC74F4">
            <w:pPr>
              <w:pStyle w:val="-3"/>
            </w:pPr>
            <w:r>
              <w:rPr>
                <w:rFonts w:hint="eastAsia"/>
              </w:rPr>
              <w:t>&gt;</w:t>
            </w:r>
            <w:r>
              <w:t xml:space="preserve"> Slot Num</w:t>
            </w:r>
          </w:p>
        </w:tc>
        <w:tc>
          <w:tcPr>
            <w:tcW w:w="1134" w:type="dxa"/>
          </w:tcPr>
          <w:p w14:paraId="08A59FA1" w14:textId="4B474CEA" w:rsidR="008169A1" w:rsidRDefault="008169A1" w:rsidP="00AC74F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4E98B59" w14:textId="77777777" w:rsidR="008169A1" w:rsidRDefault="008169A1" w:rsidP="00AC74F4">
            <w:pPr>
              <w:pStyle w:val="-3"/>
            </w:pPr>
          </w:p>
        </w:tc>
        <w:tc>
          <w:tcPr>
            <w:tcW w:w="2552" w:type="dxa"/>
          </w:tcPr>
          <w:p w14:paraId="1E93C773" w14:textId="4262945C" w:rsidR="008169A1" w:rsidRDefault="008169A1" w:rsidP="00AC74F4">
            <w:pPr>
              <w:pStyle w:val="-3"/>
            </w:pPr>
            <w:r>
              <w:rPr>
                <w:rFonts w:hint="eastAsia"/>
              </w:rPr>
              <w:t>每个片槽内玻片个数</w:t>
            </w:r>
          </w:p>
        </w:tc>
      </w:tr>
    </w:tbl>
    <w:p w14:paraId="4A953D58" w14:textId="29D47D0D" w:rsidR="007F0BCC" w:rsidRDefault="007F0BCC" w:rsidP="00DE058E">
      <w:pPr>
        <w:pStyle w:val="-22"/>
      </w:pPr>
    </w:p>
    <w:p w14:paraId="57CE2633" w14:textId="1A9C6180" w:rsidR="008169A1" w:rsidRDefault="008169A1" w:rsidP="00DE058E">
      <w:pPr>
        <w:pStyle w:val="-22"/>
      </w:pPr>
    </w:p>
    <w:p w14:paraId="7C551F59" w14:textId="77777777" w:rsidR="008169A1" w:rsidRDefault="008169A1" w:rsidP="00DE058E">
      <w:pPr>
        <w:pStyle w:val="-22"/>
      </w:pPr>
    </w:p>
    <w:p w14:paraId="1188FCBC" w14:textId="032940D2" w:rsidR="007F0BCC" w:rsidRDefault="007F0BCC" w:rsidP="007F0BCC">
      <w:pPr>
        <w:pStyle w:val="1"/>
      </w:pPr>
      <w:r>
        <w:rPr>
          <w:rFonts w:hint="eastAsia"/>
        </w:rPr>
        <w:t>增加送片机参数配置命令</w:t>
      </w:r>
    </w:p>
    <w:p w14:paraId="60A86A57" w14:textId="2FE12F7E" w:rsidR="007F0BCC" w:rsidRDefault="00983CF3" w:rsidP="007F0BCC">
      <w:pPr>
        <w:pStyle w:val="-22"/>
      </w:pPr>
      <w:r>
        <w:rPr>
          <w:rFonts w:hint="eastAsia"/>
        </w:rPr>
        <w:t>主控配置送片机的参数。</w:t>
      </w:r>
      <w:r w:rsidR="00926C16">
        <w:rPr>
          <w:rFonts w:hint="eastAsia"/>
        </w:rPr>
        <w:t>待定</w:t>
      </w:r>
    </w:p>
    <w:p w14:paraId="45D28588" w14:textId="77777777" w:rsidR="00926C16" w:rsidRDefault="00926C16" w:rsidP="007F0BCC">
      <w:pPr>
        <w:pStyle w:val="-22"/>
      </w:pPr>
    </w:p>
    <w:p w14:paraId="62D95601" w14:textId="70F624BB" w:rsidR="00D5490C" w:rsidRDefault="006A016B" w:rsidP="006A016B">
      <w:pPr>
        <w:pStyle w:val="1"/>
      </w:pPr>
      <w:r>
        <w:rPr>
          <w:rFonts w:hint="eastAsia"/>
        </w:rPr>
        <w:t>支持</w:t>
      </w:r>
      <w:r w:rsidR="00D5490C">
        <w:rPr>
          <w:rFonts w:hint="eastAsia"/>
        </w:rPr>
        <w:t>片盒位置扫描</w:t>
      </w:r>
    </w:p>
    <w:p w14:paraId="2DEC1827" w14:textId="764A1162" w:rsidR="006A016B" w:rsidRDefault="006A016B" w:rsidP="006A016B">
      <w:pPr>
        <w:pStyle w:val="-22"/>
      </w:pPr>
      <w:r>
        <w:rPr>
          <w:rFonts w:hint="eastAsia"/>
        </w:rPr>
        <w:t>流程和接口待定</w:t>
      </w:r>
    </w:p>
    <w:p w14:paraId="1289CFB2" w14:textId="4BF19324" w:rsidR="006A016B" w:rsidRDefault="006A016B" w:rsidP="006A016B">
      <w:pPr>
        <w:pStyle w:val="-22"/>
      </w:pPr>
    </w:p>
    <w:p w14:paraId="0DA69DC1" w14:textId="68ECBFF9" w:rsidR="006A016B" w:rsidRDefault="000819D9" w:rsidP="000819D9">
      <w:pPr>
        <w:pStyle w:val="1"/>
      </w:pPr>
      <w:r>
        <w:rPr>
          <w:rFonts w:hint="eastAsia"/>
        </w:rPr>
        <w:lastRenderedPageBreak/>
        <w:t>状态打印</w:t>
      </w:r>
    </w:p>
    <w:p w14:paraId="5D8D947D" w14:textId="143D6127" w:rsidR="000819D9" w:rsidRDefault="000819D9" w:rsidP="000819D9">
      <w:pPr>
        <w:pStyle w:val="-22"/>
      </w:pPr>
      <w:r>
        <w:rPr>
          <w:rFonts w:hint="eastAsia"/>
        </w:rPr>
        <w:t>本消息用于送片机出现异常时的状态打印。送片机收到命令后，将送片机状态信息通过串口上传至主控，供工程师采集分析。</w:t>
      </w:r>
    </w:p>
    <w:p w14:paraId="11C4C6B3" w14:textId="1D36CC1C" w:rsidR="000819D9" w:rsidRDefault="000819D9" w:rsidP="000819D9">
      <w:pPr>
        <w:pStyle w:val="-22"/>
      </w:pPr>
      <w:r>
        <w:rPr>
          <w:rFonts w:hint="eastAsia"/>
        </w:rPr>
        <w:t>为了简单起见，调试信息以文本方式打印，以多帧方式上传</w:t>
      </w:r>
      <w:r w:rsidR="00616DB1">
        <w:rPr>
          <w:rFonts w:hint="eastAsia"/>
        </w:rPr>
        <w:t>，多帧时，帧与帧之间间隔5秒</w:t>
      </w:r>
      <w:r w:rsidR="003F0674">
        <w:rPr>
          <w:rFonts w:hint="eastAsia"/>
        </w:rPr>
        <w:t>，以避免主机</w:t>
      </w:r>
      <w:r w:rsidR="00195275">
        <w:rPr>
          <w:rFonts w:hint="eastAsia"/>
        </w:rPr>
        <w:t>接收</w:t>
      </w:r>
      <w:r w:rsidR="003F0674">
        <w:rPr>
          <w:rFonts w:hint="eastAsia"/>
        </w:rPr>
        <w:t>缓冲区溢出</w:t>
      </w:r>
      <w:r>
        <w:rPr>
          <w:rFonts w:hint="eastAsia"/>
        </w:rPr>
        <w:t>。</w:t>
      </w:r>
      <w:r w:rsidR="00616DB1">
        <w:rPr>
          <w:rFonts w:hint="eastAsia"/>
        </w:rPr>
        <w:t>主控按照帧号来排列。由于是调试信息，不需要考虑重传，丢失等机制。</w:t>
      </w:r>
      <w:r w:rsidR="00192C39">
        <w:rPr>
          <w:rFonts w:hint="eastAsia"/>
        </w:rPr>
        <w:t>接收者检测到帧号等于总帧数减一时就认为得到了全部的消息。</w:t>
      </w:r>
    </w:p>
    <w:p w14:paraId="41B37AB7" w14:textId="3BCBB4E7" w:rsidR="00195275" w:rsidRDefault="00195275" w:rsidP="000819D9">
      <w:pPr>
        <w:pStyle w:val="-22"/>
      </w:pPr>
      <w:r>
        <w:rPr>
          <w:rFonts w:hint="eastAsia"/>
        </w:rPr>
        <w:t>上传内容为标准ASCII码，可以直接阅读。丢失帧不影响其他帧内容的阅读。</w:t>
      </w:r>
    </w:p>
    <w:p w14:paraId="4AE45F45" w14:textId="77777777" w:rsidR="00616DB1" w:rsidRDefault="00616DB1" w:rsidP="000819D9">
      <w:pPr>
        <w:pStyle w:val="-22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631"/>
      </w:tblGrid>
      <w:tr w:rsidR="000819D9" w14:paraId="126E796B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624BFFD5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A27BB4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C705C64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631" w:type="dxa"/>
            <w:shd w:val="clear" w:color="auto" w:fill="F2F2F2" w:themeFill="background1" w:themeFillShade="F2"/>
          </w:tcPr>
          <w:p w14:paraId="6D95446A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378758BF" w14:textId="77777777" w:rsidTr="00683C14">
        <w:tc>
          <w:tcPr>
            <w:tcW w:w="1413" w:type="dxa"/>
          </w:tcPr>
          <w:p w14:paraId="6B2B2906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71D1B799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157D627E" w14:textId="77777777" w:rsidR="00683C14" w:rsidRPr="00EF624B" w:rsidRDefault="00683C14" w:rsidP="00894F84"/>
        </w:tc>
        <w:tc>
          <w:tcPr>
            <w:tcW w:w="2631" w:type="dxa"/>
          </w:tcPr>
          <w:p w14:paraId="063843A2" w14:textId="77777777" w:rsidR="00683C14" w:rsidRPr="00EF624B" w:rsidRDefault="00683C14" w:rsidP="00894F84"/>
        </w:tc>
      </w:tr>
      <w:tr w:rsidR="000819D9" w14:paraId="35EEF314" w14:textId="77777777" w:rsidTr="00683C14">
        <w:trPr>
          <w:cantSplit/>
        </w:trPr>
        <w:tc>
          <w:tcPr>
            <w:tcW w:w="1413" w:type="dxa"/>
          </w:tcPr>
          <w:p w14:paraId="3334A85B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062B8487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4E87DDDF" w14:textId="77777777" w:rsidR="000819D9" w:rsidRDefault="000819D9" w:rsidP="00894F84">
            <w:pPr>
              <w:pStyle w:val="-3"/>
            </w:pPr>
            <w:r>
              <w:t>0</w:t>
            </w:r>
          </w:p>
        </w:tc>
        <w:tc>
          <w:tcPr>
            <w:tcW w:w="2631" w:type="dxa"/>
          </w:tcPr>
          <w:p w14:paraId="4D57A202" w14:textId="77777777" w:rsidR="000819D9" w:rsidRDefault="000819D9" w:rsidP="00894F84">
            <w:pPr>
              <w:pStyle w:val="-3"/>
            </w:pPr>
          </w:p>
        </w:tc>
      </w:tr>
      <w:tr w:rsidR="000819D9" w14:paraId="1BB0EC16" w14:textId="77777777" w:rsidTr="00683C14">
        <w:trPr>
          <w:cantSplit/>
        </w:trPr>
        <w:tc>
          <w:tcPr>
            <w:tcW w:w="1413" w:type="dxa"/>
          </w:tcPr>
          <w:p w14:paraId="2AF023A1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59939767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E2421F0" w14:textId="178265DA" w:rsidR="000819D9" w:rsidRDefault="000819D9" w:rsidP="00894F84">
            <w:pPr>
              <w:pStyle w:val="-3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C</w:t>
            </w:r>
          </w:p>
        </w:tc>
        <w:tc>
          <w:tcPr>
            <w:tcW w:w="2631" w:type="dxa"/>
          </w:tcPr>
          <w:p w14:paraId="1B36ADA9" w14:textId="77777777" w:rsidR="000819D9" w:rsidRDefault="000819D9" w:rsidP="00894F84">
            <w:pPr>
              <w:pStyle w:val="-3"/>
            </w:pPr>
          </w:p>
        </w:tc>
      </w:tr>
    </w:tbl>
    <w:p w14:paraId="2606560A" w14:textId="77777777" w:rsidR="000819D9" w:rsidRDefault="000819D9" w:rsidP="000819D9">
      <w:pPr>
        <w:pStyle w:val="-22"/>
      </w:pPr>
    </w:p>
    <w:p w14:paraId="5C1F729B" w14:textId="3DF8C71C" w:rsidR="000819D9" w:rsidRDefault="000819D9" w:rsidP="000819D9">
      <w:pPr>
        <w:pStyle w:val="-22"/>
      </w:pPr>
      <w:r>
        <w:rPr>
          <w:rFonts w:hint="eastAsia"/>
        </w:rPr>
        <w:t>响应消息-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2693"/>
        <w:gridCol w:w="2631"/>
      </w:tblGrid>
      <w:tr w:rsidR="000819D9" w14:paraId="628D7621" w14:textId="77777777" w:rsidTr="00683C14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</w:tcPr>
          <w:p w14:paraId="3D7C8E42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E6A4DAB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F329533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631" w:type="dxa"/>
            <w:shd w:val="clear" w:color="auto" w:fill="F2F2F2" w:themeFill="background1" w:themeFillShade="F2"/>
          </w:tcPr>
          <w:p w14:paraId="5292BDF0" w14:textId="77777777" w:rsidR="000819D9" w:rsidRDefault="000819D9" w:rsidP="00894F84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6FD57660" w14:textId="77777777" w:rsidTr="00683C14">
        <w:tc>
          <w:tcPr>
            <w:tcW w:w="1838" w:type="dxa"/>
          </w:tcPr>
          <w:p w14:paraId="72E1D3CD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C8757BB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4F3D8F4D" w14:textId="77777777" w:rsidR="00683C14" w:rsidRPr="00EF624B" w:rsidRDefault="00683C14" w:rsidP="00894F84"/>
        </w:tc>
        <w:tc>
          <w:tcPr>
            <w:tcW w:w="2631" w:type="dxa"/>
          </w:tcPr>
          <w:p w14:paraId="07AF6C2C" w14:textId="77777777" w:rsidR="00683C14" w:rsidRPr="00EF624B" w:rsidRDefault="00683C14" w:rsidP="00894F84"/>
        </w:tc>
      </w:tr>
      <w:tr w:rsidR="000819D9" w14:paraId="02EF7A5B" w14:textId="77777777" w:rsidTr="00683C14">
        <w:trPr>
          <w:cantSplit/>
        </w:trPr>
        <w:tc>
          <w:tcPr>
            <w:tcW w:w="1838" w:type="dxa"/>
          </w:tcPr>
          <w:p w14:paraId="67F9B6F0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71EC050D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068ACB32" w14:textId="77777777" w:rsidR="000819D9" w:rsidRDefault="000819D9" w:rsidP="00894F84">
            <w:pPr>
              <w:pStyle w:val="-3"/>
            </w:pPr>
            <w:r>
              <w:t>0</w:t>
            </w:r>
          </w:p>
        </w:tc>
        <w:tc>
          <w:tcPr>
            <w:tcW w:w="2631" w:type="dxa"/>
          </w:tcPr>
          <w:p w14:paraId="15A2003A" w14:textId="77777777" w:rsidR="000819D9" w:rsidRDefault="000819D9" w:rsidP="00894F84">
            <w:pPr>
              <w:pStyle w:val="-3"/>
            </w:pPr>
          </w:p>
        </w:tc>
      </w:tr>
      <w:tr w:rsidR="000819D9" w14:paraId="50AFA490" w14:textId="77777777" w:rsidTr="00683C14">
        <w:trPr>
          <w:cantSplit/>
        </w:trPr>
        <w:tc>
          <w:tcPr>
            <w:tcW w:w="1838" w:type="dxa"/>
          </w:tcPr>
          <w:p w14:paraId="38359AE6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7B8438FA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A8AD458" w14:textId="5AF83CC3" w:rsidR="000819D9" w:rsidRDefault="000819D9" w:rsidP="00894F84">
            <w:pPr>
              <w:pStyle w:val="-3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C</w:t>
            </w:r>
          </w:p>
        </w:tc>
        <w:tc>
          <w:tcPr>
            <w:tcW w:w="2631" w:type="dxa"/>
          </w:tcPr>
          <w:p w14:paraId="5B0101D1" w14:textId="77777777" w:rsidR="000819D9" w:rsidRDefault="000819D9" w:rsidP="00894F84">
            <w:pPr>
              <w:pStyle w:val="-3"/>
            </w:pPr>
          </w:p>
        </w:tc>
      </w:tr>
      <w:tr w:rsidR="000819D9" w14:paraId="653B060D" w14:textId="77777777" w:rsidTr="00683C14">
        <w:trPr>
          <w:cantSplit/>
        </w:trPr>
        <w:tc>
          <w:tcPr>
            <w:tcW w:w="1838" w:type="dxa"/>
          </w:tcPr>
          <w:p w14:paraId="7D4908E4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75E71833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9842A8" w14:textId="623D8A7B" w:rsidR="000819D9" w:rsidRDefault="000819D9" w:rsidP="00894F84">
            <w:pPr>
              <w:pStyle w:val="-3"/>
            </w:pPr>
            <w:r>
              <w:rPr>
                <w:rFonts w:hint="eastAsia"/>
              </w:rPr>
              <w:t>0</w:t>
            </w:r>
          </w:p>
        </w:tc>
        <w:tc>
          <w:tcPr>
            <w:tcW w:w="2631" w:type="dxa"/>
          </w:tcPr>
          <w:p w14:paraId="1541F0B0" w14:textId="77777777" w:rsidR="000819D9" w:rsidRDefault="000819D9" w:rsidP="00894F84">
            <w:pPr>
              <w:pStyle w:val="-3"/>
            </w:pPr>
            <w:r>
              <w:rPr>
                <w:rFonts w:hint="eastAsia"/>
              </w:rPr>
              <w:t>0</w:t>
            </w:r>
            <w:r>
              <w:t xml:space="preserve">: SUCCESS </w:t>
            </w:r>
          </w:p>
          <w:p w14:paraId="1DBB589F" w14:textId="77777777" w:rsidR="000819D9" w:rsidRPr="00B7514B" w:rsidRDefault="000819D9" w:rsidP="00894F84">
            <w:pPr>
              <w:pStyle w:val="-3"/>
              <w:rPr>
                <w:rStyle w:val="af4"/>
              </w:rPr>
            </w:pPr>
            <w:r w:rsidRPr="00B7514B">
              <w:rPr>
                <w:rStyle w:val="af4"/>
                <w:rFonts w:hint="eastAsia"/>
              </w:rPr>
              <w:t>1</w:t>
            </w:r>
            <w:r w:rsidRPr="00B7514B">
              <w:rPr>
                <w:rStyle w:val="af4"/>
              </w:rPr>
              <w:t>: FAIL</w:t>
            </w:r>
          </w:p>
          <w:p w14:paraId="37438695" w14:textId="77777777" w:rsidR="000819D9" w:rsidRPr="00B7514B" w:rsidRDefault="000819D9" w:rsidP="00894F84">
            <w:pPr>
              <w:pStyle w:val="-3"/>
              <w:rPr>
                <w:rStyle w:val="af4"/>
              </w:rPr>
            </w:pPr>
            <w:r w:rsidRPr="00B7514B">
              <w:rPr>
                <w:rStyle w:val="af4"/>
                <w:rFonts w:hint="eastAsia"/>
              </w:rPr>
              <w:t>2</w:t>
            </w:r>
            <w:r w:rsidRPr="00B7514B">
              <w:rPr>
                <w:rStyle w:val="af4"/>
              </w:rPr>
              <w:t>: RECEVED</w:t>
            </w:r>
          </w:p>
          <w:p w14:paraId="348ECC29" w14:textId="77777777" w:rsidR="000819D9" w:rsidRDefault="000819D9" w:rsidP="00894F84">
            <w:pPr>
              <w:pStyle w:val="-3"/>
            </w:pPr>
            <w:r w:rsidRPr="00B7514B">
              <w:rPr>
                <w:rStyle w:val="af4"/>
                <w:rFonts w:hint="eastAsia"/>
              </w:rPr>
              <w:t>3</w:t>
            </w:r>
            <w:r w:rsidRPr="00B7514B">
              <w:rPr>
                <w:rStyle w:val="af4"/>
              </w:rPr>
              <w:t>: BUSY</w:t>
            </w:r>
          </w:p>
        </w:tc>
      </w:tr>
      <w:tr w:rsidR="000819D9" w14:paraId="563DA2DF" w14:textId="77777777" w:rsidTr="00683C14">
        <w:trPr>
          <w:cantSplit/>
        </w:trPr>
        <w:tc>
          <w:tcPr>
            <w:tcW w:w="1838" w:type="dxa"/>
          </w:tcPr>
          <w:p w14:paraId="246413AA" w14:textId="31AB86B2" w:rsidR="000819D9" w:rsidRDefault="000819D9" w:rsidP="00894F84">
            <w:pPr>
              <w:pStyle w:val="-3"/>
            </w:pPr>
            <w:r>
              <w:rPr>
                <w:rFonts w:hint="eastAsia"/>
              </w:rPr>
              <w:t>Total</w:t>
            </w:r>
            <w:r>
              <w:t xml:space="preserve"> Frames</w:t>
            </w:r>
          </w:p>
        </w:tc>
        <w:tc>
          <w:tcPr>
            <w:tcW w:w="1134" w:type="dxa"/>
          </w:tcPr>
          <w:p w14:paraId="2E532CA9" w14:textId="1C5B1E54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7E5294F" w14:textId="51B71B53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  <w:r>
              <w:t>..N</w:t>
            </w:r>
          </w:p>
        </w:tc>
        <w:tc>
          <w:tcPr>
            <w:tcW w:w="2631" w:type="dxa"/>
          </w:tcPr>
          <w:p w14:paraId="3D6E9457" w14:textId="53C888BD" w:rsidR="000819D9" w:rsidRDefault="00192C39" w:rsidP="00894F84">
            <w:pPr>
              <w:pStyle w:val="-3"/>
            </w:pPr>
            <w:r>
              <w:rPr>
                <w:rFonts w:hint="eastAsia"/>
              </w:rPr>
              <w:t>响应消息要</w:t>
            </w:r>
            <w:r w:rsidR="000819D9">
              <w:rPr>
                <w:rFonts w:hint="eastAsia"/>
              </w:rPr>
              <w:t>上报的总帧数</w:t>
            </w:r>
          </w:p>
        </w:tc>
      </w:tr>
      <w:tr w:rsidR="000819D9" w14:paraId="7C88A01E" w14:textId="77777777" w:rsidTr="00683C14">
        <w:trPr>
          <w:cantSplit/>
        </w:trPr>
        <w:tc>
          <w:tcPr>
            <w:tcW w:w="1838" w:type="dxa"/>
          </w:tcPr>
          <w:p w14:paraId="159E39FA" w14:textId="4D143814" w:rsidR="000819D9" w:rsidRDefault="000819D9" w:rsidP="00894F84">
            <w:pPr>
              <w:pStyle w:val="-3"/>
            </w:pPr>
            <w:r>
              <w:rPr>
                <w:rFonts w:hint="eastAsia"/>
              </w:rPr>
              <w:t>Frame</w:t>
            </w:r>
            <w:r>
              <w:t xml:space="preserve"> </w:t>
            </w: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7222F40C" w14:textId="1BB83DFF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1F97475" w14:textId="2114710C" w:rsidR="000819D9" w:rsidRDefault="000819D9" w:rsidP="00894F84">
            <w:pPr>
              <w:pStyle w:val="-3"/>
            </w:pPr>
            <w:r>
              <w:rPr>
                <w:rFonts w:hint="eastAsia"/>
              </w:rPr>
              <w:t>0..N-1</w:t>
            </w:r>
          </w:p>
        </w:tc>
        <w:tc>
          <w:tcPr>
            <w:tcW w:w="2631" w:type="dxa"/>
          </w:tcPr>
          <w:p w14:paraId="19F58F56" w14:textId="1411CDE7" w:rsidR="000819D9" w:rsidRDefault="000819D9" w:rsidP="00894F84">
            <w:pPr>
              <w:pStyle w:val="-3"/>
            </w:pPr>
            <w:r>
              <w:rPr>
                <w:rFonts w:hint="eastAsia"/>
              </w:rPr>
              <w:t>本帧的帧号</w:t>
            </w:r>
          </w:p>
        </w:tc>
      </w:tr>
      <w:tr w:rsidR="000819D9" w14:paraId="52B309A7" w14:textId="77777777" w:rsidTr="00683C14">
        <w:trPr>
          <w:cantSplit/>
        </w:trPr>
        <w:tc>
          <w:tcPr>
            <w:tcW w:w="1838" w:type="dxa"/>
          </w:tcPr>
          <w:p w14:paraId="2073A2D9" w14:textId="2F4E2D02" w:rsidR="000819D9" w:rsidRDefault="000819D9" w:rsidP="00894F84">
            <w:pPr>
              <w:pStyle w:val="-3"/>
            </w:pPr>
            <w:r>
              <w:rPr>
                <w:rFonts w:hint="eastAsia"/>
              </w:rPr>
              <w:t>Content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14:paraId="0F3B33BB" w14:textId="65216C75" w:rsidR="000819D9" w:rsidRDefault="000819D9" w:rsidP="00894F84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D3C38B0" w14:textId="77777777" w:rsidR="000819D9" w:rsidRDefault="000819D9" w:rsidP="00894F84">
            <w:pPr>
              <w:pStyle w:val="-3"/>
            </w:pPr>
          </w:p>
        </w:tc>
        <w:tc>
          <w:tcPr>
            <w:tcW w:w="2631" w:type="dxa"/>
          </w:tcPr>
          <w:p w14:paraId="3A57BB23" w14:textId="2E8A1F1B" w:rsidR="000819D9" w:rsidRDefault="000819D9" w:rsidP="00894F84">
            <w:pPr>
              <w:pStyle w:val="-3"/>
            </w:pPr>
            <w:r>
              <w:rPr>
                <w:rFonts w:hint="eastAsia"/>
              </w:rPr>
              <w:t>Content长度</w:t>
            </w:r>
          </w:p>
        </w:tc>
      </w:tr>
      <w:tr w:rsidR="000819D9" w14:paraId="02598CDA" w14:textId="77777777" w:rsidTr="00683C14">
        <w:trPr>
          <w:cantSplit/>
        </w:trPr>
        <w:tc>
          <w:tcPr>
            <w:tcW w:w="1838" w:type="dxa"/>
          </w:tcPr>
          <w:p w14:paraId="398620A3" w14:textId="4E4AB053" w:rsidR="000819D9" w:rsidRDefault="000819D9" w:rsidP="00894F84">
            <w:pPr>
              <w:pStyle w:val="-3"/>
            </w:pPr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699EE64D" w14:textId="636A43FB" w:rsidR="000819D9" w:rsidRDefault="000819D9" w:rsidP="00894F84">
            <w:pPr>
              <w:pStyle w:val="-3"/>
            </w:pPr>
            <w:r>
              <w:rPr>
                <w:rFonts w:hint="eastAsia"/>
              </w:rPr>
              <w:t>V</w:t>
            </w:r>
          </w:p>
        </w:tc>
        <w:tc>
          <w:tcPr>
            <w:tcW w:w="2693" w:type="dxa"/>
          </w:tcPr>
          <w:p w14:paraId="0FF6170E" w14:textId="77777777" w:rsidR="000819D9" w:rsidRDefault="000819D9" w:rsidP="00894F84">
            <w:pPr>
              <w:pStyle w:val="-3"/>
            </w:pPr>
          </w:p>
        </w:tc>
        <w:tc>
          <w:tcPr>
            <w:tcW w:w="2631" w:type="dxa"/>
          </w:tcPr>
          <w:p w14:paraId="6EDF29F5" w14:textId="3F9E1465" w:rsidR="000819D9" w:rsidRDefault="000819D9" w:rsidP="00894F84">
            <w:pPr>
              <w:pStyle w:val="-3"/>
            </w:pPr>
            <w:r>
              <w:rPr>
                <w:rFonts w:hint="eastAsia"/>
              </w:rPr>
              <w:t>A</w:t>
            </w:r>
            <w:r>
              <w:t>SCII</w:t>
            </w:r>
            <w:r>
              <w:rPr>
                <w:rFonts w:hint="eastAsia"/>
              </w:rPr>
              <w:t>文本.</w:t>
            </w:r>
          </w:p>
        </w:tc>
      </w:tr>
    </w:tbl>
    <w:p w14:paraId="70A94CDB" w14:textId="29F65BEE" w:rsidR="000819D9" w:rsidRDefault="000819D9" w:rsidP="000819D9">
      <w:pPr>
        <w:pStyle w:val="-22"/>
      </w:pPr>
    </w:p>
    <w:p w14:paraId="6B31825D" w14:textId="77777777" w:rsidR="000819D9" w:rsidRPr="000819D9" w:rsidRDefault="000819D9" w:rsidP="000819D9">
      <w:pPr>
        <w:pStyle w:val="-22"/>
      </w:pPr>
    </w:p>
    <w:sectPr w:rsidR="000819D9" w:rsidRPr="000819D9" w:rsidSect="0068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薛 松" w:date="2020-05-24T10:49:00Z" w:initials="薛">
    <w:p w14:paraId="13E6A8B5" w14:textId="4A7179EF" w:rsidR="00BB5FE9" w:rsidRDefault="00BB5FE9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所有消息都加上Cause?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E6A8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E6A8B5" w16cid:durableId="2274CF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019"/>
    <w:multiLevelType w:val="multilevel"/>
    <w:tmpl w:val="54861ECC"/>
    <w:lvl w:ilvl="0">
      <w:start w:val="1"/>
      <w:numFmt w:val="decimal"/>
      <w:pStyle w:val="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ind w:left="907" w:hanging="45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1D579E"/>
    <w:multiLevelType w:val="hybridMultilevel"/>
    <w:tmpl w:val="992C97E4"/>
    <w:lvl w:ilvl="0" w:tplc="F34AF3C4">
      <w:start w:val="1"/>
      <w:numFmt w:val="bullet"/>
      <w:pStyle w:val="6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" w15:restartNumberingAfterBreak="0">
    <w:nsid w:val="1B6E0F78"/>
    <w:multiLevelType w:val="hybridMultilevel"/>
    <w:tmpl w:val="5C9C3A68"/>
    <w:lvl w:ilvl="0" w:tplc="85FCB326">
      <w:start w:val="1"/>
      <w:numFmt w:val="bullet"/>
      <w:pStyle w:val="--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2D1F77"/>
    <w:multiLevelType w:val="hybridMultilevel"/>
    <w:tmpl w:val="1A4E6EFA"/>
    <w:lvl w:ilvl="0" w:tplc="403CC0B6">
      <w:start w:val="1"/>
      <w:numFmt w:val="bullet"/>
      <w:pStyle w:val="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8F2CFA"/>
    <w:multiLevelType w:val="hybridMultilevel"/>
    <w:tmpl w:val="33689B1C"/>
    <w:lvl w:ilvl="0" w:tplc="19B6A04E">
      <w:start w:val="1"/>
      <w:numFmt w:val="decimal"/>
      <w:pStyle w:val="---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0613E"/>
    <w:multiLevelType w:val="multilevel"/>
    <w:tmpl w:val="E7343316"/>
    <w:lvl w:ilvl="0">
      <w:start w:val="1"/>
      <w:numFmt w:val="decimal"/>
      <w:pStyle w:val="-2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5990B75"/>
    <w:multiLevelType w:val="multilevel"/>
    <w:tmpl w:val="E67CA588"/>
    <w:lvl w:ilvl="0">
      <w:start w:val="1"/>
      <w:numFmt w:val="decimal"/>
      <w:pStyle w:val="-10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AE71C78"/>
    <w:multiLevelType w:val="multilevel"/>
    <w:tmpl w:val="972259F0"/>
    <w:lvl w:ilvl="0">
      <w:start w:val="1"/>
      <w:numFmt w:val="decimal"/>
      <w:lvlText w:val="%1"/>
      <w:lvlJc w:val="left"/>
      <w:pPr>
        <w:ind w:left="454" w:hanging="454"/>
      </w:pPr>
      <w:rPr>
        <w:rFonts w:eastAsia="微软雅黑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1021" w:hanging="5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BFE69A2"/>
    <w:multiLevelType w:val="multilevel"/>
    <w:tmpl w:val="A1C20C4A"/>
    <w:lvl w:ilvl="0">
      <w:start w:val="1"/>
      <w:numFmt w:val="decimal"/>
      <w:pStyle w:val="-20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1" w:hanging="78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5FF04901"/>
    <w:multiLevelType w:val="multilevel"/>
    <w:tmpl w:val="71703E2C"/>
    <w:lvl w:ilvl="0">
      <w:start w:val="1"/>
      <w:numFmt w:val="decimal"/>
      <w:pStyle w:val="-1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75E5BB0"/>
    <w:multiLevelType w:val="hybridMultilevel"/>
    <w:tmpl w:val="01E85F68"/>
    <w:lvl w:ilvl="0" w:tplc="ACBC3C40">
      <w:start w:val="1"/>
      <w:numFmt w:val="bullet"/>
      <w:pStyle w:val="-21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薛 松">
    <w15:presenceInfo w15:providerId="Windows Live" w15:userId="5ce4e244f43498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45"/>
    <w:rsid w:val="00006A2B"/>
    <w:rsid w:val="00012844"/>
    <w:rsid w:val="00025010"/>
    <w:rsid w:val="000410E4"/>
    <w:rsid w:val="00062680"/>
    <w:rsid w:val="000819D9"/>
    <w:rsid w:val="00083B55"/>
    <w:rsid w:val="00094395"/>
    <w:rsid w:val="000C6DC5"/>
    <w:rsid w:val="000D65CD"/>
    <w:rsid w:val="0010649A"/>
    <w:rsid w:val="00192C39"/>
    <w:rsid w:val="00195275"/>
    <w:rsid w:val="001B12C4"/>
    <w:rsid w:val="001D338A"/>
    <w:rsid w:val="001D4309"/>
    <w:rsid w:val="001E79F4"/>
    <w:rsid w:val="00260999"/>
    <w:rsid w:val="00273C67"/>
    <w:rsid w:val="002759DA"/>
    <w:rsid w:val="002D2F48"/>
    <w:rsid w:val="002E3D44"/>
    <w:rsid w:val="00311B24"/>
    <w:rsid w:val="00315BE8"/>
    <w:rsid w:val="00384182"/>
    <w:rsid w:val="00395074"/>
    <w:rsid w:val="003F0674"/>
    <w:rsid w:val="00403A87"/>
    <w:rsid w:val="00411BBE"/>
    <w:rsid w:val="00434BAC"/>
    <w:rsid w:val="00447CE1"/>
    <w:rsid w:val="00467344"/>
    <w:rsid w:val="00476466"/>
    <w:rsid w:val="004E683C"/>
    <w:rsid w:val="00552E68"/>
    <w:rsid w:val="00562CBB"/>
    <w:rsid w:val="005A48C0"/>
    <w:rsid w:val="00616DB1"/>
    <w:rsid w:val="00643547"/>
    <w:rsid w:val="006714E4"/>
    <w:rsid w:val="00683C14"/>
    <w:rsid w:val="006A016B"/>
    <w:rsid w:val="007138B6"/>
    <w:rsid w:val="007541E4"/>
    <w:rsid w:val="007E70A8"/>
    <w:rsid w:val="007F0BCC"/>
    <w:rsid w:val="008169A1"/>
    <w:rsid w:val="0082498F"/>
    <w:rsid w:val="00826129"/>
    <w:rsid w:val="00862C79"/>
    <w:rsid w:val="00894F84"/>
    <w:rsid w:val="008D204D"/>
    <w:rsid w:val="008F6845"/>
    <w:rsid w:val="00916D1B"/>
    <w:rsid w:val="00926C16"/>
    <w:rsid w:val="00926E01"/>
    <w:rsid w:val="00983CF3"/>
    <w:rsid w:val="009A512C"/>
    <w:rsid w:val="009B4661"/>
    <w:rsid w:val="009E7994"/>
    <w:rsid w:val="009F5538"/>
    <w:rsid w:val="00A55A70"/>
    <w:rsid w:val="00A76026"/>
    <w:rsid w:val="00A860AF"/>
    <w:rsid w:val="00A870D3"/>
    <w:rsid w:val="00AA6D0C"/>
    <w:rsid w:val="00AC74F4"/>
    <w:rsid w:val="00B00313"/>
    <w:rsid w:val="00B03B97"/>
    <w:rsid w:val="00B07D53"/>
    <w:rsid w:val="00B11482"/>
    <w:rsid w:val="00B27F7D"/>
    <w:rsid w:val="00B43958"/>
    <w:rsid w:val="00B7514B"/>
    <w:rsid w:val="00B9516D"/>
    <w:rsid w:val="00BB5FE9"/>
    <w:rsid w:val="00BC7019"/>
    <w:rsid w:val="00C058C2"/>
    <w:rsid w:val="00C335D7"/>
    <w:rsid w:val="00C41261"/>
    <w:rsid w:val="00C445E4"/>
    <w:rsid w:val="00CA7E7F"/>
    <w:rsid w:val="00CB53DA"/>
    <w:rsid w:val="00CC0B0D"/>
    <w:rsid w:val="00CC4AC3"/>
    <w:rsid w:val="00D15FCC"/>
    <w:rsid w:val="00D25D29"/>
    <w:rsid w:val="00D5490C"/>
    <w:rsid w:val="00D631B1"/>
    <w:rsid w:val="00DD5BE0"/>
    <w:rsid w:val="00DE058E"/>
    <w:rsid w:val="00E37441"/>
    <w:rsid w:val="00E44075"/>
    <w:rsid w:val="00E65B92"/>
    <w:rsid w:val="00EF624B"/>
    <w:rsid w:val="00F26C69"/>
    <w:rsid w:val="00F46992"/>
    <w:rsid w:val="00F5364B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DE25"/>
  <w15:chartTrackingRefBased/>
  <w15:docId w15:val="{1FB21313-1368-4210-942A-5B94920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514B"/>
    <w:pPr>
      <w:widowControl w:val="0"/>
      <w:jc w:val="both"/>
    </w:pPr>
  </w:style>
  <w:style w:type="paragraph" w:styleId="1">
    <w:name w:val="heading 1"/>
    <w:next w:val="-22"/>
    <w:link w:val="10"/>
    <w:autoRedefine/>
    <w:uiPriority w:val="9"/>
    <w:qFormat/>
    <w:rsid w:val="009B4661"/>
    <w:pPr>
      <w:keepNext/>
      <w:keepLines/>
      <w:numPr>
        <w:numId w:val="18"/>
      </w:numPr>
      <w:spacing w:before="120" w:after="120"/>
      <w:outlineLvl w:val="0"/>
    </w:pPr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-22"/>
    <w:link w:val="20"/>
    <w:autoRedefine/>
    <w:uiPriority w:val="9"/>
    <w:unhideWhenUsed/>
    <w:qFormat/>
    <w:rsid w:val="009B4661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-22"/>
    <w:link w:val="30"/>
    <w:autoRedefine/>
    <w:uiPriority w:val="9"/>
    <w:unhideWhenUsed/>
    <w:qFormat/>
    <w:rsid w:val="009B466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Arial" w:eastAsia="华文细黑" w:hAnsi="Arial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25010"/>
    <w:pPr>
      <w:keepNext/>
      <w:keepLines/>
      <w:numPr>
        <w:ilvl w:val="3"/>
        <w:numId w:val="18"/>
      </w:numPr>
      <w:spacing w:before="280" w:after="290" w:line="377" w:lineRule="auto"/>
      <w:outlineLvl w:val="3"/>
    </w:pPr>
    <w:rPr>
      <w:rFonts w:ascii="Arial" w:eastAsia="华文细黑" w:hAnsi="Arial" w:cstheme="majorBidi"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B4661"/>
    <w:pPr>
      <w:keepNext/>
      <w:keepLines/>
      <w:numPr>
        <w:ilvl w:val="4"/>
        <w:numId w:val="18"/>
      </w:numPr>
      <w:spacing w:before="280" w:after="290"/>
      <w:contextualSpacing/>
      <w:outlineLvl w:val="4"/>
    </w:pPr>
    <w:rPr>
      <w:rFonts w:ascii="Arial" w:eastAsia="华文细黑" w:hAnsi="Arial"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D5BE0"/>
    <w:pPr>
      <w:keepNext/>
      <w:keepLines/>
      <w:numPr>
        <w:numId w:val="7"/>
      </w:numPr>
      <w:spacing w:before="100" w:beforeAutospacing="1" w:after="100" w:afterAutospacing="1"/>
      <w:outlineLvl w:val="5"/>
    </w:pPr>
    <w:rPr>
      <w:rFonts w:ascii="Abadi" w:eastAsia="华文细黑" w:hAnsi="Abadi" w:cstheme="majorBidi"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DD5BE0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441"/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标题 2 字符"/>
    <w:basedOn w:val="a0"/>
    <w:link w:val="2"/>
    <w:uiPriority w:val="9"/>
    <w:rsid w:val="00E37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4661"/>
    <w:rPr>
      <w:rFonts w:ascii="Arial" w:eastAsia="华文细黑" w:hAnsi="Arial"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D5BE0"/>
    <w:pPr>
      <w:spacing w:before="240" w:after="60"/>
      <w:jc w:val="center"/>
    </w:pPr>
    <w:rPr>
      <w:rFonts w:ascii="Arial" w:eastAsia="微软雅黑" w:hAnsi="Arial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5BE0"/>
    <w:rPr>
      <w:rFonts w:ascii="Arial" w:eastAsia="微软雅黑" w:hAnsi="Arial" w:cstheme="majorBidi"/>
      <w:b/>
      <w:bCs/>
      <w:sz w:val="36"/>
      <w:szCs w:val="32"/>
    </w:rPr>
  </w:style>
  <w:style w:type="table" w:styleId="a5">
    <w:name w:val="Table Grid"/>
    <w:basedOn w:val="a1"/>
    <w:rsid w:val="00DD5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表格标题-小号"/>
    <w:basedOn w:val="a"/>
    <w:autoRedefine/>
    <w:qFormat/>
    <w:rsid w:val="00562CBB"/>
    <w:rPr>
      <w:rFonts w:ascii="Arial" w:eastAsia="楷体" w:hAnsi="Arial"/>
      <w:b/>
      <w:sz w:val="18"/>
    </w:rPr>
  </w:style>
  <w:style w:type="paragraph" w:customStyle="1" w:styleId="-0">
    <w:name w:val="表格正文-小号"/>
    <w:basedOn w:val="-3"/>
    <w:autoRedefine/>
    <w:qFormat/>
    <w:rsid w:val="00083B55"/>
    <w:pPr>
      <w:spacing w:beforeLines="50" w:before="50" w:afterLines="50" w:after="50"/>
    </w:pPr>
    <w:rPr>
      <w:sz w:val="18"/>
    </w:rPr>
  </w:style>
  <w:style w:type="paragraph" w:customStyle="1" w:styleId="-4">
    <w:name w:val="表格标题-正常"/>
    <w:basedOn w:val="-"/>
    <w:autoRedefine/>
    <w:qFormat/>
    <w:rsid w:val="00FB6530"/>
    <w:pPr>
      <w:contextualSpacing/>
    </w:pPr>
    <w:rPr>
      <w:sz w:val="21"/>
    </w:rPr>
  </w:style>
  <w:style w:type="paragraph" w:customStyle="1" w:styleId="-3">
    <w:name w:val="表格正文-正常"/>
    <w:basedOn w:val="a"/>
    <w:autoRedefine/>
    <w:qFormat/>
    <w:rsid w:val="00025010"/>
  </w:style>
  <w:style w:type="paragraph" w:styleId="TOC1">
    <w:name w:val="toc 1"/>
    <w:basedOn w:val="a"/>
    <w:next w:val="a"/>
    <w:autoRedefine/>
    <w:uiPriority w:val="39"/>
    <w:unhideWhenUsed/>
    <w:rsid w:val="00DD5BE0"/>
  </w:style>
  <w:style w:type="paragraph" w:styleId="TOC2">
    <w:name w:val="toc 2"/>
    <w:basedOn w:val="a"/>
    <w:next w:val="a"/>
    <w:autoRedefine/>
    <w:uiPriority w:val="39"/>
    <w:unhideWhenUsed/>
    <w:rsid w:val="00DD5B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5BE0"/>
    <w:pPr>
      <w:ind w:leftChars="400" w:left="840"/>
    </w:pPr>
  </w:style>
  <w:style w:type="paragraph" w:styleId="TOC">
    <w:name w:val="TOC Heading"/>
    <w:basedOn w:val="1"/>
    <w:next w:val="a"/>
    <w:autoRedefine/>
    <w:uiPriority w:val="39"/>
    <w:unhideWhenUsed/>
    <w:qFormat/>
    <w:rsid w:val="00DD5BE0"/>
    <w:pPr>
      <w:numPr>
        <w:numId w:val="0"/>
      </w:numPr>
      <w:spacing w:before="240" w:after="0" w:line="259" w:lineRule="auto"/>
      <w:jc w:val="center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14:shadow w14:blurRad="0" w14:dist="0" w14:dir="0" w14:sx="0" w14:sy="0" w14:kx="0" w14:ky="0" w14:algn="none">
        <w14:srgbClr w14:val="000000"/>
      </w14:shadow>
    </w:rPr>
  </w:style>
  <w:style w:type="character" w:customStyle="1" w:styleId="40">
    <w:name w:val="标题 4 字符"/>
    <w:basedOn w:val="a0"/>
    <w:link w:val="4"/>
    <w:uiPriority w:val="9"/>
    <w:rsid w:val="00025010"/>
    <w:rPr>
      <w:rFonts w:ascii="Arial" w:eastAsia="华文细黑" w:hAnsi="Arial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5BE0"/>
    <w:rPr>
      <w:rFonts w:ascii="Arial" w:eastAsia="华文细黑" w:hAnsi="Arial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D5BE0"/>
    <w:rPr>
      <w:rFonts w:ascii="Abadi" w:eastAsia="华文细黑" w:hAnsi="Abadi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D5BE0"/>
    <w:rPr>
      <w:szCs w:val="21"/>
    </w:rPr>
  </w:style>
  <w:style w:type="paragraph" w:customStyle="1" w:styleId="--1">
    <w:name w:val="表格-正文-1"/>
    <w:autoRedefine/>
    <w:qFormat/>
    <w:rsid w:val="00DD5BE0"/>
    <w:rPr>
      <w:rFonts w:ascii="Times New Roman" w:eastAsia="华文宋体" w:hAnsi="Times New Roman"/>
    </w:rPr>
  </w:style>
  <w:style w:type="paragraph" w:customStyle="1" w:styleId="--10">
    <w:name w:val="表格-标题-1"/>
    <w:basedOn w:val="--1"/>
    <w:autoRedefine/>
    <w:qFormat/>
    <w:rsid w:val="00DD5BE0"/>
    <w:rPr>
      <w:rFonts w:ascii="Arial" w:eastAsia="微软雅黑" w:hAnsi="Arial"/>
      <w:b/>
    </w:rPr>
  </w:style>
  <w:style w:type="paragraph" w:customStyle="1" w:styleId="--2">
    <w:name w:val="表格-正文-2"/>
    <w:basedOn w:val="--1"/>
    <w:autoRedefine/>
    <w:qFormat/>
    <w:rsid w:val="00DD5BE0"/>
    <w:rPr>
      <w:rFonts w:ascii="Arial" w:eastAsia="华文楷体" w:hAnsi="Arial"/>
    </w:rPr>
  </w:style>
  <w:style w:type="paragraph" w:customStyle="1" w:styleId="---10">
    <w:name w:val="表格-正文-独立编号-1"/>
    <w:autoRedefine/>
    <w:qFormat/>
    <w:rsid w:val="00DD5BE0"/>
    <w:pPr>
      <w:numPr>
        <w:numId w:val="8"/>
      </w:numPr>
    </w:pPr>
    <w:rPr>
      <w:rFonts w:ascii="Times New Roman" w:eastAsia="华文宋体" w:hAnsi="Times New Roman"/>
    </w:rPr>
  </w:style>
  <w:style w:type="paragraph" w:customStyle="1" w:styleId="---1">
    <w:name w:val="表格-正文-列表-1"/>
    <w:basedOn w:val="--1"/>
    <w:autoRedefine/>
    <w:qFormat/>
    <w:rsid w:val="00DD5BE0"/>
    <w:pPr>
      <w:numPr>
        <w:numId w:val="9"/>
      </w:numPr>
    </w:pPr>
  </w:style>
  <w:style w:type="character" w:styleId="a6">
    <w:name w:val="Hyperlink"/>
    <w:basedOn w:val="a0"/>
    <w:uiPriority w:val="99"/>
    <w:unhideWhenUsed/>
    <w:rsid w:val="00DD5BE0"/>
    <w:rPr>
      <w:color w:val="0000FF"/>
      <w:u w:val="single"/>
    </w:rPr>
  </w:style>
  <w:style w:type="paragraph" w:customStyle="1" w:styleId="a7">
    <w:name w:val="代码"/>
    <w:basedOn w:val="a"/>
    <w:autoRedefine/>
    <w:qFormat/>
    <w:rsid w:val="00DD5BE0"/>
    <w:pPr>
      <w:shd w:val="clear" w:color="auto" w:fill="F2F2F2" w:themeFill="background1" w:themeFillShade="F2"/>
      <w:spacing w:before="100" w:beforeAutospacing="1" w:after="100" w:afterAutospacing="1"/>
      <w:ind w:left="454" w:right="454"/>
      <w:contextualSpacing/>
    </w:pPr>
    <w:rPr>
      <w:rFonts w:ascii="Segoe UI" w:eastAsia="华文细黑" w:hAnsi="Segoe UI"/>
      <w:sz w:val="22"/>
      <w:szCs w:val="22"/>
    </w:rPr>
  </w:style>
  <w:style w:type="character" w:customStyle="1" w:styleId="-5">
    <w:name w:val="代码-强调"/>
    <w:basedOn w:val="a0"/>
    <w:uiPriority w:val="1"/>
    <w:qFormat/>
    <w:rsid w:val="00DD5BE0"/>
    <w:rPr>
      <w:b/>
    </w:rPr>
  </w:style>
  <w:style w:type="character" w:customStyle="1" w:styleId="a8">
    <w:name w:val="代码文本"/>
    <w:basedOn w:val="a0"/>
    <w:uiPriority w:val="1"/>
    <w:qFormat/>
    <w:rsid w:val="00DD5BE0"/>
    <w:rPr>
      <w:rFonts w:ascii="Calibri" w:eastAsia="华文楷体" w:hAnsi="Calibri"/>
      <w:szCs w:val="19"/>
    </w:rPr>
  </w:style>
  <w:style w:type="character" w:customStyle="1" w:styleId="-6">
    <w:name w:val="代码文本-加粗"/>
    <w:basedOn w:val="a0"/>
    <w:uiPriority w:val="1"/>
    <w:qFormat/>
    <w:rsid w:val="00DD5BE0"/>
    <w:rPr>
      <w:rFonts w:ascii="Calibri" w:eastAsia="华文楷体" w:hAnsi="Calibri"/>
      <w:b/>
      <w:color w:val="993300"/>
      <w:szCs w:val="19"/>
    </w:rPr>
  </w:style>
  <w:style w:type="character" w:customStyle="1" w:styleId="-7">
    <w:name w:val="代码文本-普通"/>
    <w:basedOn w:val="-6"/>
    <w:uiPriority w:val="1"/>
    <w:qFormat/>
    <w:rsid w:val="00DD5BE0"/>
    <w:rPr>
      <w:rFonts w:ascii="Calibri" w:eastAsia="华文楷体" w:hAnsi="Calibri"/>
      <w:b w:val="0"/>
      <w:color w:val="993300"/>
      <w:szCs w:val="19"/>
    </w:rPr>
  </w:style>
  <w:style w:type="paragraph" w:customStyle="1" w:styleId="-11">
    <w:name w:val="独立编号-1"/>
    <w:basedOn w:val="a"/>
    <w:autoRedefine/>
    <w:qFormat/>
    <w:rsid w:val="00DD5BE0"/>
    <w:pPr>
      <w:numPr>
        <w:numId w:val="10"/>
      </w:numPr>
      <w:spacing w:before="100" w:beforeAutospacing="1" w:after="100" w:afterAutospacing="1"/>
    </w:pPr>
  </w:style>
  <w:style w:type="paragraph" w:customStyle="1" w:styleId="-20">
    <w:name w:val="独立编号-2"/>
    <w:basedOn w:val="-11"/>
    <w:autoRedefine/>
    <w:qFormat/>
    <w:rsid w:val="00DD5BE0"/>
    <w:pPr>
      <w:numPr>
        <w:numId w:val="11"/>
      </w:numPr>
    </w:pPr>
  </w:style>
  <w:style w:type="paragraph" w:styleId="a9">
    <w:name w:val="Subtitle"/>
    <w:basedOn w:val="a"/>
    <w:next w:val="a"/>
    <w:link w:val="aa"/>
    <w:autoRedefine/>
    <w:uiPriority w:val="11"/>
    <w:qFormat/>
    <w:rsid w:val="00DD5BE0"/>
    <w:pPr>
      <w:spacing w:before="240" w:after="60" w:line="312" w:lineRule="auto"/>
      <w:jc w:val="center"/>
    </w:pPr>
    <w:rPr>
      <w:b/>
      <w:bCs/>
      <w:kern w:val="28"/>
      <w:sz w:val="30"/>
      <w:szCs w:val="32"/>
    </w:rPr>
  </w:style>
  <w:style w:type="character" w:customStyle="1" w:styleId="aa">
    <w:name w:val="副标题 字符"/>
    <w:basedOn w:val="a0"/>
    <w:link w:val="a9"/>
    <w:uiPriority w:val="11"/>
    <w:rsid w:val="00DD5BE0"/>
    <w:rPr>
      <w:b/>
      <w:bCs/>
      <w:kern w:val="28"/>
      <w:sz w:val="30"/>
      <w:szCs w:val="32"/>
    </w:rPr>
  </w:style>
  <w:style w:type="character" w:customStyle="1" w:styleId="ab">
    <w:name w:val="交叉引用"/>
    <w:basedOn w:val="a6"/>
    <w:uiPriority w:val="1"/>
    <w:qFormat/>
    <w:rsid w:val="00DD5BE0"/>
    <w:rPr>
      <w:i/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DD5BE0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图片"/>
    <w:basedOn w:val="a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  <w:noProof/>
    </w:rPr>
  </w:style>
  <w:style w:type="paragraph" w:customStyle="1" w:styleId="ae">
    <w:name w:val="图注"/>
    <w:basedOn w:val="ac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</w:rPr>
  </w:style>
  <w:style w:type="character" w:customStyle="1" w:styleId="-8">
    <w:name w:val="文本-强调"/>
    <w:basedOn w:val="a0"/>
    <w:uiPriority w:val="1"/>
    <w:qFormat/>
    <w:rsid w:val="00DD5BE0"/>
    <w:rPr>
      <w:b/>
    </w:rPr>
  </w:style>
  <w:style w:type="character" w:customStyle="1" w:styleId="-GUI-1">
    <w:name w:val="文本-GUI部件-1"/>
    <w:basedOn w:val="-8"/>
    <w:uiPriority w:val="1"/>
    <w:qFormat/>
    <w:rsid w:val="00DD5BE0"/>
    <w:rPr>
      <w:rFonts w:ascii="Segoe UI" w:eastAsia="微软雅黑" w:hAnsi="Segoe UI"/>
      <w:b w:val="0"/>
      <w:bCs/>
      <w:i w:val="0"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20">
    <w:name w:val="文本-强调-2"/>
    <w:basedOn w:val="a0"/>
    <w:uiPriority w:val="1"/>
    <w:qFormat/>
    <w:rsid w:val="00DD5BE0"/>
    <w:rPr>
      <w:rFonts w:ascii="Segoe UI" w:eastAsia="华文细黑" w:hAnsi="Segoe UI"/>
      <w:b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3">
    <w:name w:val="文本-强调-3"/>
    <w:basedOn w:val="a0"/>
    <w:uiPriority w:val="1"/>
    <w:qFormat/>
    <w:rsid w:val="00DD5BE0"/>
    <w:rPr>
      <w:rFonts w:ascii="Arial" w:eastAsia="华文细黑" w:hAnsi="Arial"/>
      <w:b/>
      <w:color w:val="0000FF"/>
    </w:rPr>
  </w:style>
  <w:style w:type="paragraph" w:styleId="af">
    <w:name w:val="footer"/>
    <w:basedOn w:val="a"/>
    <w:link w:val="af0"/>
    <w:autoRedefine/>
    <w:uiPriority w:val="99"/>
    <w:unhideWhenUsed/>
    <w:qFormat/>
    <w:rsid w:val="00DD5BE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D5BE0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DD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5BE0"/>
    <w:rPr>
      <w:sz w:val="18"/>
      <w:szCs w:val="18"/>
    </w:rPr>
  </w:style>
  <w:style w:type="paragraph" w:customStyle="1" w:styleId="-10">
    <w:name w:val="章节编号-1"/>
    <w:basedOn w:val="a"/>
    <w:autoRedefine/>
    <w:qFormat/>
    <w:rsid w:val="00DD5BE0"/>
    <w:pPr>
      <w:numPr>
        <w:numId w:val="12"/>
      </w:numPr>
    </w:pPr>
  </w:style>
  <w:style w:type="paragraph" w:customStyle="1" w:styleId="-2">
    <w:name w:val="章节编号-2"/>
    <w:basedOn w:val="a"/>
    <w:autoRedefine/>
    <w:qFormat/>
    <w:rsid w:val="00DD5BE0"/>
    <w:pPr>
      <w:numPr>
        <w:numId w:val="13"/>
      </w:numPr>
    </w:pPr>
  </w:style>
  <w:style w:type="paragraph" w:customStyle="1" w:styleId="-1">
    <w:name w:val="正文列表-1"/>
    <w:basedOn w:val="a"/>
    <w:autoRedefine/>
    <w:qFormat/>
    <w:rsid w:val="00DD5BE0"/>
    <w:pPr>
      <w:numPr>
        <w:numId w:val="14"/>
      </w:numPr>
      <w:spacing w:before="100" w:beforeAutospacing="1" w:after="100" w:afterAutospacing="1"/>
      <w:contextualSpacing/>
    </w:pPr>
  </w:style>
  <w:style w:type="paragraph" w:customStyle="1" w:styleId="-21">
    <w:name w:val="正文列表-2"/>
    <w:basedOn w:val="a"/>
    <w:autoRedefine/>
    <w:qFormat/>
    <w:rsid w:val="00DD5BE0"/>
    <w:pPr>
      <w:numPr>
        <w:numId w:val="15"/>
      </w:numPr>
      <w:spacing w:before="100" w:beforeAutospacing="1" w:after="100" w:afterAutospacing="1"/>
      <w:contextualSpacing/>
    </w:pPr>
  </w:style>
  <w:style w:type="paragraph" w:customStyle="1" w:styleId="-30">
    <w:name w:val="正文列表-3"/>
    <w:basedOn w:val="a"/>
    <w:autoRedefine/>
    <w:qFormat/>
    <w:rsid w:val="00DD5BE0"/>
    <w:pPr>
      <w:spacing w:before="100" w:beforeAutospacing="1" w:after="100" w:afterAutospacing="1"/>
    </w:pPr>
  </w:style>
  <w:style w:type="paragraph" w:customStyle="1" w:styleId="-22">
    <w:name w:val="正文首缩-2"/>
    <w:basedOn w:val="a"/>
    <w:autoRedefine/>
    <w:qFormat/>
    <w:rsid w:val="00DD5BE0"/>
    <w:pPr>
      <w:spacing w:before="100" w:beforeAutospacing="1" w:after="100" w:afterAutospacing="1"/>
      <w:ind w:firstLine="454"/>
    </w:pPr>
  </w:style>
  <w:style w:type="paragraph" w:customStyle="1" w:styleId="-12">
    <w:name w:val="注释文本-1"/>
    <w:basedOn w:val="-22"/>
    <w:next w:val="-22"/>
    <w:autoRedefine/>
    <w:qFormat/>
    <w:rsid w:val="00DD5BE0"/>
    <w:pPr>
      <w:ind w:left="454" w:right="454" w:firstLine="0"/>
    </w:pPr>
    <w:rPr>
      <w:rFonts w:ascii="Arial" w:eastAsia="华文细黑" w:hAnsi="Arial"/>
      <w:i/>
      <w:color w:val="0000FF"/>
    </w:rPr>
  </w:style>
  <w:style w:type="paragraph" w:styleId="af3">
    <w:name w:val="List Paragraph"/>
    <w:basedOn w:val="a"/>
    <w:uiPriority w:val="34"/>
    <w:qFormat/>
    <w:rsid w:val="008169A1"/>
    <w:pPr>
      <w:ind w:firstLineChars="200" w:firstLine="420"/>
    </w:pPr>
  </w:style>
  <w:style w:type="character" w:customStyle="1" w:styleId="af4">
    <w:name w:val="文本：删除"/>
    <w:basedOn w:val="a0"/>
    <w:uiPriority w:val="1"/>
    <w:rsid w:val="00B7514B"/>
    <w:rPr>
      <w:i/>
      <w:strike/>
      <w:dstrike w:val="0"/>
      <w:color w:val="BFBFBF" w:themeColor="background1" w:themeShade="BF"/>
    </w:rPr>
  </w:style>
  <w:style w:type="character" w:styleId="af5">
    <w:name w:val="annotation reference"/>
    <w:basedOn w:val="a0"/>
    <w:uiPriority w:val="99"/>
    <w:semiHidden/>
    <w:unhideWhenUsed/>
    <w:rsid w:val="00BB5FE9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BB5FE9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BB5FE9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B5FE9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BB5FE9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BB5FE9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BB5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package" Target="embeddings/Microsoft_Visio_Drawing1.vsdx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33258;&#23450;&#20041;%20Office%20&#27169;&#26495;\&#34203;&#26494;&#26631;&#209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薛松标准模板.dotx</Template>
  <TotalTime>199</TotalTime>
  <Pages>13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薛松</dc:creator>
  <cp:keywords/>
  <dc:description/>
  <cp:lastModifiedBy>薛 松</cp:lastModifiedBy>
  <cp:revision>45</cp:revision>
  <dcterms:created xsi:type="dcterms:W3CDTF">2020-05-23T03:29:00Z</dcterms:created>
  <dcterms:modified xsi:type="dcterms:W3CDTF">2020-05-24T02:49:00Z</dcterms:modified>
</cp:coreProperties>
</file>